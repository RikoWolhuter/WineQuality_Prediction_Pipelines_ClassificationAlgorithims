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638BB9" w14:textId="77777777" w:rsidR="00021C04" w:rsidRDefault="00714AA5">
      <w:r>
        <w:rPr>
          <w:noProof/>
        </w:rPr>
        <w:drawing>
          <wp:anchor distT="0" distB="0" distL="114300" distR="114300" simplePos="0" relativeHeight="251658240" behindDoc="1" locked="0" layoutInCell="1" allowOverlap="1" wp14:anchorId="65CAC0C3" wp14:editId="2E51E437">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2245"/>
      </w:tblGrid>
      <w:tr w:rsidR="00021C04" w14:paraId="6087A67A" w14:textId="77777777" w:rsidTr="00745C53">
        <w:trPr>
          <w:trHeight w:val="14130"/>
        </w:trPr>
        <w:tc>
          <w:tcPr>
            <w:tcW w:w="12229" w:type="dxa"/>
          </w:tcPr>
          <w:p w14:paraId="5AF412F2" w14:textId="77777777" w:rsidR="00021C04" w:rsidRDefault="00D76AB2" w:rsidP="00745C53">
            <w:pPr>
              <w:ind w:left="720"/>
              <w:jc w:val="right"/>
            </w:pPr>
            <w:r>
              <w:rPr>
                <w:noProof/>
              </w:rPr>
              <mc:AlternateContent>
                <mc:Choice Requires="wpg">
                  <w:drawing>
                    <wp:inline distT="0" distB="0" distL="0" distR="0" wp14:anchorId="16ACD0A0" wp14:editId="7ECC37E7">
                      <wp:extent cx="6824820" cy="8676415"/>
                      <wp:effectExtent l="0" t="0" r="0" b="0"/>
                      <wp:docPr id="9" name="Group 9" descr="Title and text&#10;"/>
                      <wp:cNvGraphicFramePr/>
                      <a:graphic xmlns:a="http://schemas.openxmlformats.org/drawingml/2006/main">
                        <a:graphicData uri="http://schemas.microsoft.com/office/word/2010/wordprocessingGroup">
                          <wpg:wgp>
                            <wpg:cNvGrpSpPr/>
                            <wpg:grpSpPr>
                              <a:xfrm>
                                <a:off x="0" y="0"/>
                                <a:ext cx="6824820" cy="8676415"/>
                                <a:chOff x="112429" y="2300564"/>
                                <a:chExt cx="6824820" cy="8676415"/>
                              </a:xfrm>
                            </wpg:grpSpPr>
                            <wps:wsp>
                              <wps:cNvPr id="7" name="Text Box 7"/>
                              <wps:cNvSpPr txBox="1"/>
                              <wps:spPr>
                                <a:xfrm>
                                  <a:off x="112429" y="9908274"/>
                                  <a:ext cx="3004185" cy="1068705"/>
                                </a:xfrm>
                                <a:prstGeom prst="rect">
                                  <a:avLst/>
                                </a:prstGeom>
                                <a:solidFill>
                                  <a:schemeClr val="tx1"/>
                                </a:solidFill>
                                <a:ln w="6350">
                                  <a:noFill/>
                                </a:ln>
                              </wps:spPr>
                              <wps:txbx>
                                <w:txbxContent>
                                  <w:p w14:paraId="192BE5ED" w14:textId="77777777" w:rsidR="007D0F74" w:rsidRDefault="007D0F74" w:rsidP="007D0F74">
                                    <w:pPr>
                                      <w:pStyle w:val="Heading2"/>
                                      <w:ind w:left="720"/>
                                      <w:rPr>
                                        <w:color w:val="FFFFFF" w:themeColor="background1"/>
                                      </w:rPr>
                                    </w:pPr>
                                    <w:bookmarkStart w:id="0" w:name="_Hlk133059803"/>
                                    <w:bookmarkEnd w:id="0"/>
                                    <w:r>
                                      <w:rPr>
                                        <w:color w:val="FFFFFF" w:themeColor="background1"/>
                                      </w:rPr>
                                      <w:t>Riko Wolhuter ST10114408</w:t>
                                    </w:r>
                                  </w:p>
                                  <w:p w14:paraId="44206161" w14:textId="788B9FEB" w:rsidR="007D0F74" w:rsidRPr="00745C53" w:rsidRDefault="007D0F74" w:rsidP="007D0F74">
                                    <w:pPr>
                                      <w:pStyle w:val="Heading2"/>
                                      <w:ind w:left="720"/>
                                      <w:rPr>
                                        <w:color w:val="FFFFFF" w:themeColor="background1"/>
                                      </w:rPr>
                                    </w:pPr>
                                    <w:r>
                                      <w:rPr>
                                        <w:color w:val="FFFFFF" w:themeColor="background1"/>
                                      </w:rPr>
                                      <w:t>2023/05/22</w:t>
                                    </w:r>
                                  </w:p>
                                  <w:p w14:paraId="7CE5238A" w14:textId="37BAED3C" w:rsidR="00D76AB2" w:rsidRPr="00745C53" w:rsidRDefault="00D76AB2" w:rsidP="00D76AB2">
                                    <w:pPr>
                                      <w:pStyle w:val="Heading2"/>
                                      <w:ind w:left="720"/>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287138" y="2300564"/>
                                  <a:ext cx="4650111" cy="4353636"/>
                                </a:xfrm>
                                <a:prstGeom prst="teardrop">
                                  <a:avLst/>
                                </a:prstGeom>
                                <a:solidFill>
                                  <a:schemeClr val="accent4"/>
                                </a:solidFill>
                                <a:ln w="6350">
                                  <a:noFill/>
                                </a:ln>
                              </wps:spPr>
                              <wps:txbx>
                                <w:txbxContent>
                                  <w:p w14:paraId="6617EA37" w14:textId="77777777" w:rsidR="00E84B96" w:rsidRPr="000B4502" w:rsidRDefault="00E84B96" w:rsidP="00E84B96">
                                    <w:pPr>
                                      <w:pStyle w:val="Title"/>
                                      <w:ind w:left="0"/>
                                      <w:jc w:val="right"/>
                                    </w:pPr>
                                    <w:r>
                                      <w:t>PDAN8411</w:t>
                                    </w:r>
                                  </w:p>
                                  <w:p w14:paraId="3E813552" w14:textId="77777777" w:rsidR="00E84B96" w:rsidRDefault="00E84B96" w:rsidP="00E84B96">
                                    <w:pPr>
                                      <w:pStyle w:val="Subtitle"/>
                                      <w:ind w:left="0"/>
                                      <w:jc w:val="right"/>
                                      <w:rPr>
                                        <w:color w:val="595959" w:themeColor="text1" w:themeTint="A6"/>
                                      </w:rPr>
                                    </w:pPr>
                                  </w:p>
                                  <w:p w14:paraId="7DE74F7F" w14:textId="6042A683" w:rsidR="00E84B96" w:rsidRPr="00745C53" w:rsidRDefault="00E84B96" w:rsidP="00E84B96">
                                    <w:pPr>
                                      <w:pStyle w:val="Subtitle"/>
                                      <w:ind w:left="0"/>
                                      <w:jc w:val="right"/>
                                      <w:rPr>
                                        <w:color w:val="595959" w:themeColor="text1" w:themeTint="A6"/>
                                      </w:rPr>
                                    </w:pPr>
                                    <w:r>
                                      <w:rPr>
                                        <w:color w:val="595959" w:themeColor="text1" w:themeTint="A6"/>
                                      </w:rPr>
                                      <w:t>Part 2</w:t>
                                    </w:r>
                                  </w:p>
                                  <w:p w14:paraId="77BD31A9" w14:textId="4515883A" w:rsidR="00D76AB2" w:rsidRPr="00745C53" w:rsidRDefault="00D76AB2" w:rsidP="00104080">
                                    <w:pPr>
                                      <w:pStyle w:val="Subtitle"/>
                                      <w:ind w:left="0"/>
                                      <w:jc w:val="right"/>
                                      <w:rPr>
                                        <w:color w:val="595959" w:themeColor="text1" w:themeTint="A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6ACD0A0" id="Group 9" o:spid="_x0000_s1026" alt="Title and text&#10;" style="width:537.4pt;height:683.2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">
                      <v:shapetype id="_x0000_t202" coordsize="21600,21600" o:spt="202" path="m,l,21600r21600,l21600,xe">
                        <v:stroke joinstyle="miter"/>
                        <v:path gradientshapeok="t" o:connecttype="rect"/>
                      </v:shapetype>
                      <v:shape id="Text Box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192BE5ED" w14:textId="77777777" w:rsidR="007D0F74" w:rsidRDefault="007D0F74" w:rsidP="007D0F74">
                              <w:pPr>
                                <w:pStyle w:val="Heading2"/>
                                <w:ind w:left="720"/>
                                <w:rPr>
                                  <w:color w:val="FFFFFF" w:themeColor="background1"/>
                                </w:rPr>
                              </w:pPr>
                              <w:bookmarkStart w:id="1" w:name="_Hlk133059803"/>
                              <w:bookmarkEnd w:id="1"/>
                              <w:r>
                                <w:rPr>
                                  <w:color w:val="FFFFFF" w:themeColor="background1"/>
                                </w:rPr>
                                <w:t>Riko Wolhuter ST10114408</w:t>
                              </w:r>
                            </w:p>
                            <w:p w14:paraId="44206161" w14:textId="788B9FEB" w:rsidR="007D0F74" w:rsidRPr="00745C53" w:rsidRDefault="007D0F74" w:rsidP="007D0F74">
                              <w:pPr>
                                <w:pStyle w:val="Heading2"/>
                                <w:ind w:left="720"/>
                                <w:rPr>
                                  <w:color w:val="FFFFFF" w:themeColor="background1"/>
                                </w:rPr>
                              </w:pPr>
                              <w:r>
                                <w:rPr>
                                  <w:color w:val="FFFFFF" w:themeColor="background1"/>
                                </w:rPr>
                                <w:t>2023/05/22</w:t>
                              </w:r>
                            </w:p>
                            <w:p w14:paraId="7CE5238A" w14:textId="37BAED3C" w:rsidR="00D76AB2" w:rsidRPr="00745C53" w:rsidRDefault="00D76AB2" w:rsidP="00D76AB2">
                              <w:pPr>
                                <w:pStyle w:val="Heading2"/>
                                <w:ind w:left="720"/>
                                <w:rPr>
                                  <w:color w:val="FFFFFF" w:themeColor="background1"/>
                                </w:rPr>
                              </w:pPr>
                            </w:p>
                          </w:txbxContent>
                        </v:textbox>
                      </v:shape>
                      <v:shape id="Text Box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6617EA37" w14:textId="77777777" w:rsidR="00E84B96" w:rsidRPr="000B4502" w:rsidRDefault="00E84B96" w:rsidP="00E84B96">
                              <w:pPr>
                                <w:pStyle w:val="Title"/>
                                <w:ind w:left="0"/>
                                <w:jc w:val="right"/>
                              </w:pPr>
                              <w:r>
                                <w:t>PDAN8411</w:t>
                              </w:r>
                            </w:p>
                            <w:p w14:paraId="3E813552" w14:textId="77777777" w:rsidR="00E84B96" w:rsidRDefault="00E84B96" w:rsidP="00E84B96">
                              <w:pPr>
                                <w:pStyle w:val="Subtitle"/>
                                <w:ind w:left="0"/>
                                <w:jc w:val="right"/>
                                <w:rPr>
                                  <w:color w:val="595959" w:themeColor="text1" w:themeTint="A6"/>
                                </w:rPr>
                              </w:pPr>
                            </w:p>
                            <w:p w14:paraId="7DE74F7F" w14:textId="6042A683" w:rsidR="00E84B96" w:rsidRPr="00745C53" w:rsidRDefault="00E84B96" w:rsidP="00E84B96">
                              <w:pPr>
                                <w:pStyle w:val="Subtitle"/>
                                <w:ind w:left="0"/>
                                <w:jc w:val="right"/>
                                <w:rPr>
                                  <w:color w:val="595959" w:themeColor="text1" w:themeTint="A6"/>
                                </w:rPr>
                              </w:pPr>
                              <w:r>
                                <w:rPr>
                                  <w:color w:val="595959" w:themeColor="text1" w:themeTint="A6"/>
                                </w:rPr>
                                <w:t>Part 2</w:t>
                              </w:r>
                            </w:p>
                            <w:p w14:paraId="77BD31A9" w14:textId="4515883A" w:rsidR="00D76AB2" w:rsidRPr="00745C53" w:rsidRDefault="00D76AB2" w:rsidP="00104080">
                              <w:pPr>
                                <w:pStyle w:val="Subtitle"/>
                                <w:ind w:left="0"/>
                                <w:jc w:val="right"/>
                                <w:rPr>
                                  <w:color w:val="595959" w:themeColor="text1" w:themeTint="A6"/>
                                </w:rPr>
                              </w:pPr>
                            </w:p>
                          </w:txbxContent>
                        </v:textbox>
                      </v:shape>
                      <w10:anchorlock/>
                    </v:group>
                  </w:pict>
                </mc:Fallback>
              </mc:AlternateContent>
            </w:r>
          </w:p>
        </w:tc>
      </w:tr>
      <w:tr w:rsidR="00A1111B" w14:paraId="6282B844" w14:textId="77777777" w:rsidTr="00A1111B">
        <w:trPr>
          <w:trHeight w:val="900"/>
        </w:trPr>
        <w:tc>
          <w:tcPr>
            <w:tcW w:w="12229" w:type="dxa"/>
            <w:vAlign w:val="bottom"/>
          </w:tcPr>
          <w:p w14:paraId="4F0A8AFC" w14:textId="77777777" w:rsidR="00A1111B" w:rsidRDefault="00A1111B" w:rsidP="00A1111B">
            <w:pPr>
              <w:ind w:left="720"/>
              <w:jc w:val="right"/>
              <w:rPr>
                <w:noProof/>
              </w:rPr>
            </w:pPr>
          </w:p>
        </w:tc>
      </w:tr>
    </w:tbl>
    <w:p w14:paraId="4BE3F6EC" w14:textId="77777777" w:rsidR="00745C53" w:rsidRDefault="00745C53"/>
    <w:p w14:paraId="03849CFF" w14:textId="77777777" w:rsidR="000B4502" w:rsidRDefault="000B4502"/>
    <w:tbl>
      <w:tblPr>
        <w:tblW w:w="12185" w:type="dxa"/>
        <w:tblInd w:w="55" w:type="dxa"/>
        <w:tblCellMar>
          <w:left w:w="115" w:type="dxa"/>
          <w:right w:w="720" w:type="dxa"/>
        </w:tblCellMar>
        <w:tblLook w:val="0000" w:firstRow="0" w:lastRow="0" w:firstColumn="0" w:lastColumn="0" w:noHBand="0" w:noVBand="0"/>
      </w:tblPr>
      <w:tblGrid>
        <w:gridCol w:w="12185"/>
      </w:tblGrid>
      <w:tr w:rsidR="000B4502" w14:paraId="42471C01" w14:textId="77777777" w:rsidTr="00584BBB">
        <w:trPr>
          <w:trHeight w:val="2727"/>
        </w:trPr>
        <w:tc>
          <w:tcPr>
            <w:tcW w:w="12185" w:type="dxa"/>
            <w:vAlign w:val="center"/>
          </w:tcPr>
          <w:p w14:paraId="0761D6B0" w14:textId="77777777" w:rsidR="00584BBB" w:rsidRDefault="00584BBB" w:rsidP="00584BBB">
            <w:pPr>
              <w:pStyle w:val="Heading1"/>
              <w:jc w:val="center"/>
              <w:rPr>
                <w:noProof/>
              </w:rPr>
            </w:pPr>
            <w:r>
              <w:rPr>
                <w:noProof/>
              </w:rPr>
              <w:t>Contents</w:t>
            </w:r>
          </w:p>
          <w:p w14:paraId="4F75DE86" w14:textId="77777777" w:rsidR="00584BBB" w:rsidRDefault="00584BBB" w:rsidP="00584BBB">
            <w:pPr>
              <w:pStyle w:val="ListParagraph"/>
              <w:numPr>
                <w:ilvl w:val="0"/>
                <w:numId w:val="1"/>
              </w:numPr>
              <w:spacing w:line="276" w:lineRule="auto"/>
              <w:rPr>
                <w:rFonts w:ascii="Arial" w:hAnsi="Arial" w:cs="Arial"/>
              </w:rPr>
            </w:pPr>
            <w:r>
              <w:rPr>
                <w:rFonts w:ascii="Arial" w:hAnsi="Arial" w:cs="Arial"/>
              </w:rPr>
              <w:t>Table of contents……………………………………………………………………………………………………</w:t>
            </w:r>
            <w:proofErr w:type="gramStart"/>
            <w:r>
              <w:rPr>
                <w:rFonts w:ascii="Arial" w:hAnsi="Arial" w:cs="Arial"/>
              </w:rPr>
              <w:t>…..</w:t>
            </w:r>
            <w:proofErr w:type="gramEnd"/>
            <w:r>
              <w:rPr>
                <w:rFonts w:ascii="Arial" w:hAnsi="Arial" w:cs="Arial"/>
              </w:rPr>
              <w:t>2</w:t>
            </w:r>
          </w:p>
          <w:p w14:paraId="77E6AA8B" w14:textId="77777777" w:rsidR="00584BBB" w:rsidRDefault="00584BBB" w:rsidP="00584BBB">
            <w:pPr>
              <w:pStyle w:val="ListParagraph"/>
              <w:numPr>
                <w:ilvl w:val="0"/>
                <w:numId w:val="1"/>
              </w:numPr>
              <w:spacing w:line="276" w:lineRule="auto"/>
              <w:rPr>
                <w:rFonts w:ascii="Arial" w:hAnsi="Arial" w:cs="Arial"/>
              </w:rPr>
            </w:pPr>
            <w:r>
              <w:rPr>
                <w:rFonts w:ascii="Arial" w:hAnsi="Arial" w:cs="Arial"/>
              </w:rPr>
              <w:t>Background…………………………………………………</w:t>
            </w:r>
            <w:r w:rsidRPr="009A22C7">
              <w:rPr>
                <w:rFonts w:ascii="Arial" w:hAnsi="Arial" w:cs="Arial"/>
              </w:rPr>
              <w:t>………………………</w:t>
            </w:r>
            <w:r>
              <w:rPr>
                <w:rFonts w:ascii="Arial" w:hAnsi="Arial" w:cs="Arial"/>
              </w:rPr>
              <w:t>………………………………...</w:t>
            </w:r>
            <w:r w:rsidRPr="009A22C7">
              <w:rPr>
                <w:rFonts w:ascii="Arial" w:hAnsi="Arial" w:cs="Arial"/>
              </w:rPr>
              <w:t>…3</w:t>
            </w:r>
          </w:p>
          <w:p w14:paraId="67299DF7" w14:textId="5EF96F4A" w:rsidR="00584BBB" w:rsidRDefault="007F0611" w:rsidP="00584BBB">
            <w:pPr>
              <w:pStyle w:val="ListParagraph"/>
              <w:numPr>
                <w:ilvl w:val="0"/>
                <w:numId w:val="1"/>
              </w:numPr>
              <w:spacing w:line="276" w:lineRule="auto"/>
              <w:rPr>
                <w:rFonts w:ascii="Arial" w:hAnsi="Arial" w:cs="Arial"/>
              </w:rPr>
            </w:pPr>
            <w:r>
              <w:rPr>
                <w:rFonts w:ascii="Arial" w:hAnsi="Arial" w:cs="Arial"/>
              </w:rPr>
              <w:t>Classification……</w:t>
            </w:r>
            <w:r w:rsidR="00584BBB">
              <w:rPr>
                <w:rFonts w:ascii="Arial" w:hAnsi="Arial" w:cs="Arial"/>
              </w:rPr>
              <w:t>………………………</w:t>
            </w:r>
            <w:proofErr w:type="gramStart"/>
            <w:r w:rsidR="00584BBB">
              <w:rPr>
                <w:rFonts w:ascii="Arial" w:hAnsi="Arial" w:cs="Arial"/>
              </w:rPr>
              <w:t>…..</w:t>
            </w:r>
            <w:proofErr w:type="gramEnd"/>
            <w:r w:rsidR="00584BBB">
              <w:rPr>
                <w:rFonts w:ascii="Arial" w:hAnsi="Arial" w:cs="Arial"/>
              </w:rPr>
              <w:t>……………………………………………………………………..……3</w:t>
            </w:r>
          </w:p>
          <w:p w14:paraId="429DF628" w14:textId="1DE0FCF1" w:rsidR="00584BBB" w:rsidRDefault="00257B49" w:rsidP="00584BBB">
            <w:pPr>
              <w:pStyle w:val="ListParagraph"/>
              <w:numPr>
                <w:ilvl w:val="0"/>
                <w:numId w:val="1"/>
              </w:numPr>
              <w:spacing w:line="276" w:lineRule="auto"/>
              <w:rPr>
                <w:rFonts w:ascii="Arial" w:hAnsi="Arial" w:cs="Arial"/>
              </w:rPr>
            </w:pPr>
            <w:r>
              <w:rPr>
                <w:rFonts w:ascii="Arial" w:hAnsi="Arial" w:cs="Arial"/>
              </w:rPr>
              <w:t>Feature Engineering……</w:t>
            </w:r>
            <w:r w:rsidR="00584BBB">
              <w:rPr>
                <w:rFonts w:ascii="Arial" w:hAnsi="Arial" w:cs="Arial"/>
              </w:rPr>
              <w:t>…………………</w:t>
            </w:r>
            <w:proofErr w:type="gramStart"/>
            <w:r w:rsidR="00584BBB">
              <w:rPr>
                <w:rFonts w:ascii="Arial" w:hAnsi="Arial" w:cs="Arial"/>
              </w:rPr>
              <w:t>…..</w:t>
            </w:r>
            <w:proofErr w:type="gramEnd"/>
            <w:r w:rsidR="00584BBB">
              <w:rPr>
                <w:rFonts w:ascii="Arial" w:hAnsi="Arial" w:cs="Arial"/>
              </w:rPr>
              <w:t>……………………………………………………………………..…4</w:t>
            </w:r>
          </w:p>
          <w:p w14:paraId="40F925D0" w14:textId="66A84DFC" w:rsidR="00584BBB" w:rsidRDefault="00257B49" w:rsidP="00584BBB">
            <w:pPr>
              <w:pStyle w:val="ListParagraph"/>
              <w:numPr>
                <w:ilvl w:val="0"/>
                <w:numId w:val="1"/>
              </w:numPr>
              <w:spacing w:line="276" w:lineRule="auto"/>
              <w:rPr>
                <w:rFonts w:ascii="Arial" w:hAnsi="Arial" w:cs="Arial"/>
              </w:rPr>
            </w:pPr>
            <w:bookmarkStart w:id="2" w:name="_Hlk133253405"/>
            <w:r>
              <w:rPr>
                <w:rFonts w:ascii="Arial" w:hAnsi="Arial" w:cs="Arial"/>
              </w:rPr>
              <w:t>Evaluation metrics………………………</w:t>
            </w:r>
            <w:r w:rsidR="00584BBB">
              <w:rPr>
                <w:rFonts w:ascii="Arial" w:hAnsi="Arial" w:cs="Arial"/>
              </w:rPr>
              <w:t>….…………………………………………………………………</w:t>
            </w:r>
            <w:proofErr w:type="gramStart"/>
            <w:r w:rsidR="00584BBB">
              <w:rPr>
                <w:rFonts w:ascii="Arial" w:hAnsi="Arial" w:cs="Arial"/>
              </w:rPr>
              <w:t>…..</w:t>
            </w:r>
            <w:proofErr w:type="gramEnd"/>
            <w:r w:rsidR="00584BBB">
              <w:rPr>
                <w:rFonts w:ascii="Arial" w:hAnsi="Arial" w:cs="Arial"/>
              </w:rPr>
              <w:t>……4</w:t>
            </w:r>
          </w:p>
          <w:bookmarkEnd w:id="2"/>
          <w:p w14:paraId="312C68C4" w14:textId="55AA2C31" w:rsidR="00584BBB" w:rsidRPr="00786058" w:rsidRDefault="00257B49" w:rsidP="00584BBB">
            <w:pPr>
              <w:pStyle w:val="ListParagraph"/>
              <w:numPr>
                <w:ilvl w:val="0"/>
                <w:numId w:val="1"/>
              </w:numPr>
              <w:rPr>
                <w:rFonts w:ascii="Arial" w:hAnsi="Arial" w:cs="Arial"/>
              </w:rPr>
            </w:pPr>
            <w:r>
              <w:rPr>
                <w:rFonts w:ascii="Arial" w:hAnsi="Arial" w:cs="Arial"/>
              </w:rPr>
              <w:t>Model sele</w:t>
            </w:r>
            <w:r w:rsidR="003B3C6A">
              <w:rPr>
                <w:rFonts w:ascii="Arial" w:hAnsi="Arial" w:cs="Arial"/>
              </w:rPr>
              <w:t>ction and Hyperparameter tuning</w:t>
            </w:r>
            <w:r w:rsidR="00584BBB" w:rsidRPr="00786058">
              <w:rPr>
                <w:rFonts w:ascii="Arial" w:hAnsi="Arial" w:cs="Arial"/>
              </w:rPr>
              <w:t>….…………………………………………</w:t>
            </w:r>
            <w:r w:rsidR="00584BBB">
              <w:rPr>
                <w:rFonts w:ascii="Arial" w:hAnsi="Arial" w:cs="Arial"/>
              </w:rPr>
              <w:t>………………...</w:t>
            </w:r>
            <w:proofErr w:type="gramStart"/>
            <w:r w:rsidR="00584BBB" w:rsidRPr="00786058">
              <w:rPr>
                <w:rFonts w:ascii="Arial" w:hAnsi="Arial" w:cs="Arial"/>
              </w:rPr>
              <w:t>…..</w:t>
            </w:r>
            <w:proofErr w:type="gramEnd"/>
            <w:r w:rsidR="00584BBB" w:rsidRPr="00786058">
              <w:rPr>
                <w:rFonts w:ascii="Arial" w:hAnsi="Arial" w:cs="Arial"/>
              </w:rPr>
              <w:t>……4</w:t>
            </w:r>
          </w:p>
          <w:p w14:paraId="0FBBF6A1" w14:textId="3EF203D3" w:rsidR="00584BBB" w:rsidRDefault="003B3C6A" w:rsidP="00584BBB">
            <w:pPr>
              <w:pStyle w:val="ListParagraph"/>
              <w:numPr>
                <w:ilvl w:val="0"/>
                <w:numId w:val="1"/>
              </w:numPr>
              <w:spacing w:line="276" w:lineRule="auto"/>
              <w:rPr>
                <w:rFonts w:ascii="Arial" w:hAnsi="Arial" w:cs="Arial"/>
              </w:rPr>
            </w:pPr>
            <w:r>
              <w:rPr>
                <w:rFonts w:ascii="Arial" w:hAnsi="Arial" w:cs="Arial"/>
              </w:rPr>
              <w:t>Dataset chosen</w:t>
            </w:r>
            <w:r w:rsidR="001911B9">
              <w:rPr>
                <w:rFonts w:ascii="Arial" w:hAnsi="Arial" w:cs="Arial"/>
              </w:rPr>
              <w:t>……………</w:t>
            </w:r>
            <w:r w:rsidR="00584BBB">
              <w:rPr>
                <w:rFonts w:ascii="Arial" w:hAnsi="Arial" w:cs="Arial"/>
              </w:rPr>
              <w:t>……………………………………………………………………………………………</w:t>
            </w:r>
            <w:proofErr w:type="gramStart"/>
            <w:r w:rsidR="00584BBB">
              <w:rPr>
                <w:rFonts w:ascii="Arial" w:hAnsi="Arial" w:cs="Arial"/>
              </w:rPr>
              <w:t>.5</w:t>
            </w:r>
            <w:proofErr w:type="gramEnd"/>
          </w:p>
          <w:p w14:paraId="38F146A5" w14:textId="623B618E" w:rsidR="00584BBB" w:rsidRDefault="00584BBB" w:rsidP="00584BBB">
            <w:pPr>
              <w:pStyle w:val="ListParagraph"/>
              <w:numPr>
                <w:ilvl w:val="0"/>
                <w:numId w:val="1"/>
              </w:numPr>
              <w:spacing w:line="276" w:lineRule="auto"/>
              <w:rPr>
                <w:rFonts w:ascii="Arial" w:hAnsi="Arial" w:cs="Arial"/>
              </w:rPr>
            </w:pPr>
            <w:bookmarkStart w:id="3" w:name="_Hlk133000976"/>
            <w:r>
              <w:rPr>
                <w:rFonts w:ascii="Arial" w:hAnsi="Arial" w:cs="Arial"/>
              </w:rPr>
              <w:t xml:space="preserve">Analysis </w:t>
            </w:r>
            <w:bookmarkEnd w:id="3"/>
            <w:r w:rsidR="001911B9">
              <w:rPr>
                <w:rFonts w:ascii="Arial" w:hAnsi="Arial" w:cs="Arial"/>
              </w:rPr>
              <w:t>and Answer…………………………………………………………</w:t>
            </w:r>
            <w:r>
              <w:rPr>
                <w:rFonts w:ascii="Arial" w:hAnsi="Arial" w:cs="Arial"/>
              </w:rPr>
              <w:t>………</w:t>
            </w:r>
            <w:proofErr w:type="gramStart"/>
            <w:r>
              <w:rPr>
                <w:rFonts w:ascii="Arial" w:hAnsi="Arial" w:cs="Arial"/>
              </w:rPr>
              <w:t>…..</w:t>
            </w:r>
            <w:proofErr w:type="gramEnd"/>
            <w:r>
              <w:rPr>
                <w:rFonts w:ascii="Arial" w:hAnsi="Arial" w:cs="Arial"/>
              </w:rPr>
              <w:t>………...…………………..5</w:t>
            </w:r>
          </w:p>
          <w:p w14:paraId="1B2FFEB6" w14:textId="23FE316E" w:rsidR="00584BBB" w:rsidRDefault="007C41FF" w:rsidP="00584BBB">
            <w:pPr>
              <w:pStyle w:val="ListParagraph"/>
              <w:numPr>
                <w:ilvl w:val="0"/>
                <w:numId w:val="1"/>
              </w:numPr>
              <w:spacing w:line="276" w:lineRule="auto"/>
              <w:rPr>
                <w:rFonts w:ascii="Arial" w:hAnsi="Arial" w:cs="Arial"/>
              </w:rPr>
            </w:pPr>
            <w:r>
              <w:rPr>
                <w:rFonts w:ascii="Arial" w:hAnsi="Arial" w:cs="Arial"/>
              </w:rPr>
              <w:t>Classification algorithms</w:t>
            </w:r>
            <w:r w:rsidR="0051388C">
              <w:rPr>
                <w:rFonts w:ascii="Arial" w:hAnsi="Arial" w:cs="Arial"/>
              </w:rPr>
              <w:t xml:space="preserve"> for Process</w:t>
            </w:r>
            <w:r w:rsidR="00584BBB">
              <w:rPr>
                <w:rFonts w:ascii="Arial" w:hAnsi="Arial" w:cs="Arial"/>
              </w:rPr>
              <w:t>………………………………………………………………………………….6</w:t>
            </w:r>
          </w:p>
          <w:p w14:paraId="1B4B4CA2" w14:textId="3823A3B1" w:rsidR="00584BBB" w:rsidRDefault="0051388C" w:rsidP="00584BBB">
            <w:pPr>
              <w:pStyle w:val="ListParagraph"/>
              <w:numPr>
                <w:ilvl w:val="0"/>
                <w:numId w:val="1"/>
              </w:numPr>
              <w:spacing w:line="276" w:lineRule="auto"/>
              <w:rPr>
                <w:rFonts w:ascii="Arial" w:hAnsi="Arial" w:cs="Arial"/>
              </w:rPr>
            </w:pPr>
            <w:r>
              <w:rPr>
                <w:rFonts w:ascii="Arial" w:hAnsi="Arial" w:cs="Arial"/>
              </w:rPr>
              <w:t>Evaluation metrics for Process</w:t>
            </w:r>
            <w:r w:rsidR="00584BBB">
              <w:rPr>
                <w:rFonts w:ascii="Arial" w:hAnsi="Arial" w:cs="Arial"/>
              </w:rPr>
              <w:t>……………………………………………………</w:t>
            </w:r>
            <w:r>
              <w:rPr>
                <w:rFonts w:ascii="Arial" w:hAnsi="Arial" w:cs="Arial"/>
              </w:rPr>
              <w:t>…</w:t>
            </w:r>
            <w:r w:rsidR="00584BBB">
              <w:rPr>
                <w:rFonts w:ascii="Arial" w:hAnsi="Arial" w:cs="Arial"/>
              </w:rPr>
              <w:t>………………………………...6</w:t>
            </w:r>
          </w:p>
          <w:p w14:paraId="32C7A564" w14:textId="0CA16E8E" w:rsidR="00584BBB" w:rsidRDefault="0051388C" w:rsidP="00584BBB">
            <w:pPr>
              <w:pStyle w:val="ListParagraph"/>
              <w:numPr>
                <w:ilvl w:val="0"/>
                <w:numId w:val="1"/>
              </w:numPr>
              <w:spacing w:line="276" w:lineRule="auto"/>
              <w:rPr>
                <w:rFonts w:ascii="Arial" w:hAnsi="Arial" w:cs="Arial"/>
              </w:rPr>
            </w:pPr>
            <w:proofErr w:type="gramStart"/>
            <w:r>
              <w:rPr>
                <w:rFonts w:ascii="Arial" w:hAnsi="Arial" w:cs="Arial"/>
              </w:rPr>
              <w:t>Vis</w:t>
            </w:r>
            <w:r w:rsidR="009C3969">
              <w:rPr>
                <w:rFonts w:ascii="Arial" w:hAnsi="Arial" w:cs="Arial"/>
              </w:rPr>
              <w:t>ualizations</w:t>
            </w:r>
            <w:r w:rsidR="00584BBB">
              <w:rPr>
                <w:rFonts w:ascii="Arial" w:hAnsi="Arial" w:cs="Arial"/>
              </w:rPr>
              <w:t>..</w:t>
            </w:r>
            <w:proofErr w:type="gramEnd"/>
            <w:r w:rsidR="00584BBB">
              <w:rPr>
                <w:rFonts w:ascii="Arial" w:hAnsi="Arial" w:cs="Arial"/>
              </w:rPr>
              <w:t>…………………………………………………..…………………………………………………</w:t>
            </w:r>
            <w:r w:rsidR="009C3969">
              <w:rPr>
                <w:rFonts w:ascii="Arial" w:hAnsi="Arial" w:cs="Arial"/>
              </w:rPr>
              <w:t>……7</w:t>
            </w:r>
          </w:p>
          <w:p w14:paraId="3020AC32" w14:textId="6396D4E4" w:rsidR="00584BBB" w:rsidRDefault="00B130D1" w:rsidP="00584BBB">
            <w:pPr>
              <w:pStyle w:val="ListParagraph"/>
              <w:numPr>
                <w:ilvl w:val="0"/>
                <w:numId w:val="1"/>
              </w:numPr>
              <w:spacing w:line="276" w:lineRule="auto"/>
              <w:rPr>
                <w:rFonts w:ascii="Arial" w:hAnsi="Arial" w:cs="Arial"/>
              </w:rPr>
            </w:pPr>
            <w:r>
              <w:rPr>
                <w:rFonts w:ascii="Arial" w:hAnsi="Arial" w:cs="Arial"/>
              </w:rPr>
              <w:t>Changing testing and training splits</w:t>
            </w:r>
            <w:r w:rsidR="00584BBB">
              <w:rPr>
                <w:rFonts w:ascii="Arial" w:hAnsi="Arial" w:cs="Arial"/>
              </w:rPr>
              <w:t>………………</w:t>
            </w:r>
            <w:r w:rsidR="00883B95">
              <w:rPr>
                <w:rFonts w:ascii="Arial" w:hAnsi="Arial" w:cs="Arial"/>
              </w:rPr>
              <w:t>….</w:t>
            </w:r>
            <w:r w:rsidR="00584BBB">
              <w:rPr>
                <w:rFonts w:ascii="Arial" w:hAnsi="Arial" w:cs="Arial"/>
              </w:rPr>
              <w:t>……………………………………………………………...</w:t>
            </w:r>
            <w:r w:rsidR="00D730C8">
              <w:rPr>
                <w:rFonts w:ascii="Arial" w:hAnsi="Arial" w:cs="Arial"/>
              </w:rPr>
              <w:t>10</w:t>
            </w:r>
          </w:p>
          <w:p w14:paraId="707ABCD9" w14:textId="32BD7ECA" w:rsidR="00584BBB" w:rsidRDefault="00883B95" w:rsidP="00584BBB">
            <w:pPr>
              <w:pStyle w:val="ListParagraph"/>
              <w:numPr>
                <w:ilvl w:val="0"/>
                <w:numId w:val="1"/>
              </w:numPr>
              <w:spacing w:line="276" w:lineRule="auto"/>
              <w:rPr>
                <w:rFonts w:ascii="Arial" w:hAnsi="Arial" w:cs="Arial"/>
              </w:rPr>
            </w:pPr>
            <w:r>
              <w:rPr>
                <w:rFonts w:ascii="Arial" w:hAnsi="Arial" w:cs="Arial"/>
              </w:rPr>
              <w:t>Evaluating and improving model</w:t>
            </w:r>
            <w:r w:rsidR="00584BBB">
              <w:rPr>
                <w:rFonts w:ascii="Arial" w:hAnsi="Arial" w:cs="Arial"/>
              </w:rPr>
              <w:t>………………………………………………………………</w:t>
            </w:r>
            <w:proofErr w:type="gramStart"/>
            <w:r w:rsidR="00584BBB">
              <w:rPr>
                <w:rFonts w:ascii="Arial" w:hAnsi="Arial" w:cs="Arial"/>
              </w:rPr>
              <w:t>…..</w:t>
            </w:r>
            <w:proofErr w:type="gramEnd"/>
            <w:r w:rsidR="00584BBB">
              <w:rPr>
                <w:rFonts w:ascii="Arial" w:hAnsi="Arial" w:cs="Arial"/>
              </w:rPr>
              <w:t>………………...</w:t>
            </w:r>
            <w:r w:rsidR="00D730C8">
              <w:rPr>
                <w:rFonts w:ascii="Arial" w:hAnsi="Arial" w:cs="Arial"/>
              </w:rPr>
              <w:t>10</w:t>
            </w:r>
          </w:p>
          <w:p w14:paraId="2FABC400" w14:textId="7F6F839E" w:rsidR="00584BBB" w:rsidRDefault="00883B95" w:rsidP="00584BBB">
            <w:pPr>
              <w:pStyle w:val="ListParagraph"/>
              <w:numPr>
                <w:ilvl w:val="0"/>
                <w:numId w:val="1"/>
              </w:numPr>
              <w:spacing w:line="276" w:lineRule="auto"/>
              <w:rPr>
                <w:rFonts w:ascii="Arial" w:hAnsi="Arial" w:cs="Arial"/>
              </w:rPr>
            </w:pPr>
            <w:r>
              <w:rPr>
                <w:rFonts w:ascii="Arial" w:hAnsi="Arial" w:cs="Arial"/>
              </w:rPr>
              <w:t>References</w:t>
            </w:r>
            <w:r w:rsidR="00584BBB">
              <w:rPr>
                <w:rFonts w:ascii="Arial" w:hAnsi="Arial" w:cs="Arial"/>
              </w:rPr>
              <w:t>………………………………………………………………………………………</w:t>
            </w:r>
            <w:proofErr w:type="gramStart"/>
            <w:r w:rsidR="00584BBB">
              <w:rPr>
                <w:rFonts w:ascii="Arial" w:hAnsi="Arial" w:cs="Arial"/>
              </w:rPr>
              <w:t>…..</w:t>
            </w:r>
            <w:proofErr w:type="gramEnd"/>
            <w:r w:rsidR="00584BBB">
              <w:rPr>
                <w:rFonts w:ascii="Arial" w:hAnsi="Arial" w:cs="Arial"/>
              </w:rPr>
              <w:t>……………</w:t>
            </w:r>
            <w:r>
              <w:rPr>
                <w:rFonts w:ascii="Arial" w:hAnsi="Arial" w:cs="Arial"/>
              </w:rPr>
              <w:t>……11</w:t>
            </w:r>
          </w:p>
          <w:p w14:paraId="3ACA35EA" w14:textId="77777777" w:rsidR="00584BBB" w:rsidRPr="00A1007A" w:rsidRDefault="00584BBB" w:rsidP="00584BBB">
            <w:pPr>
              <w:spacing w:line="276" w:lineRule="auto"/>
              <w:rPr>
                <w:rFonts w:ascii="Arial" w:hAnsi="Arial" w:cs="Arial"/>
              </w:rPr>
            </w:pPr>
          </w:p>
          <w:p w14:paraId="461582C8" w14:textId="240B1F65" w:rsidR="000B4502" w:rsidRPr="000B4502" w:rsidRDefault="000B4502" w:rsidP="00515218">
            <w:pPr>
              <w:ind w:left="720"/>
            </w:pPr>
          </w:p>
        </w:tc>
      </w:tr>
      <w:tr w:rsidR="00A1111B" w14:paraId="4C87BEF5" w14:textId="77777777" w:rsidTr="00584BBB">
        <w:trPr>
          <w:trHeight w:val="630"/>
        </w:trPr>
        <w:tc>
          <w:tcPr>
            <w:tcW w:w="12185" w:type="dxa"/>
            <w:vAlign w:val="bottom"/>
          </w:tcPr>
          <w:p w14:paraId="3A4E0C0C" w14:textId="77777777" w:rsidR="00584BBB" w:rsidRDefault="00584BBB" w:rsidP="00A1111B">
            <w:pPr>
              <w:ind w:left="720"/>
              <w:jc w:val="right"/>
              <w:rPr>
                <w:noProof/>
              </w:rPr>
            </w:pPr>
          </w:p>
          <w:p w14:paraId="756AB8FE" w14:textId="77777777" w:rsidR="00584BBB" w:rsidRDefault="00584BBB" w:rsidP="00A1111B">
            <w:pPr>
              <w:ind w:left="720"/>
              <w:jc w:val="right"/>
              <w:rPr>
                <w:noProof/>
              </w:rPr>
            </w:pPr>
          </w:p>
          <w:p w14:paraId="4F9DD0E2" w14:textId="77777777" w:rsidR="00584BBB" w:rsidRDefault="00584BBB" w:rsidP="00A1111B">
            <w:pPr>
              <w:ind w:left="720"/>
              <w:jc w:val="right"/>
              <w:rPr>
                <w:noProof/>
              </w:rPr>
            </w:pPr>
          </w:p>
          <w:p w14:paraId="201F1679" w14:textId="77777777" w:rsidR="00584BBB" w:rsidRDefault="00584BBB" w:rsidP="00A1111B">
            <w:pPr>
              <w:ind w:left="720"/>
              <w:jc w:val="right"/>
              <w:rPr>
                <w:noProof/>
              </w:rPr>
            </w:pPr>
          </w:p>
          <w:p w14:paraId="239CE10F" w14:textId="77777777" w:rsidR="00584BBB" w:rsidRDefault="00584BBB" w:rsidP="00A1111B">
            <w:pPr>
              <w:ind w:left="720"/>
              <w:jc w:val="right"/>
              <w:rPr>
                <w:noProof/>
              </w:rPr>
            </w:pPr>
          </w:p>
          <w:p w14:paraId="53CA6F9B" w14:textId="77777777" w:rsidR="00584BBB" w:rsidRDefault="00584BBB" w:rsidP="00A1111B">
            <w:pPr>
              <w:ind w:left="720"/>
              <w:jc w:val="right"/>
              <w:rPr>
                <w:noProof/>
              </w:rPr>
            </w:pPr>
          </w:p>
          <w:p w14:paraId="63F54CDA" w14:textId="77777777" w:rsidR="00584BBB" w:rsidRDefault="00584BBB" w:rsidP="00A1111B">
            <w:pPr>
              <w:ind w:left="720"/>
              <w:jc w:val="right"/>
              <w:rPr>
                <w:noProof/>
              </w:rPr>
            </w:pPr>
          </w:p>
          <w:p w14:paraId="05606411" w14:textId="77777777" w:rsidR="00584BBB" w:rsidRDefault="00584BBB" w:rsidP="00A1111B">
            <w:pPr>
              <w:ind w:left="720"/>
              <w:jc w:val="right"/>
              <w:rPr>
                <w:noProof/>
              </w:rPr>
            </w:pPr>
          </w:p>
          <w:p w14:paraId="30334EDC" w14:textId="77777777" w:rsidR="00584BBB" w:rsidRDefault="00584BBB" w:rsidP="00A1111B">
            <w:pPr>
              <w:ind w:left="720"/>
              <w:jc w:val="right"/>
              <w:rPr>
                <w:noProof/>
              </w:rPr>
            </w:pPr>
          </w:p>
          <w:p w14:paraId="3200FD88" w14:textId="77777777" w:rsidR="00584BBB" w:rsidRDefault="00584BBB" w:rsidP="00A1111B">
            <w:pPr>
              <w:ind w:left="720"/>
              <w:jc w:val="right"/>
              <w:rPr>
                <w:noProof/>
              </w:rPr>
            </w:pPr>
          </w:p>
          <w:p w14:paraId="2374EDD7" w14:textId="5FC5EAE0" w:rsidR="00A1111B" w:rsidRDefault="00A1111B" w:rsidP="00A1111B">
            <w:pPr>
              <w:ind w:left="720"/>
              <w:jc w:val="right"/>
              <w:rPr>
                <w:noProof/>
              </w:rPr>
            </w:pPr>
          </w:p>
          <w:p w14:paraId="24008413" w14:textId="77777777" w:rsidR="00584BBB" w:rsidRDefault="00584BBB" w:rsidP="00A1111B">
            <w:pPr>
              <w:ind w:left="720"/>
              <w:jc w:val="right"/>
              <w:rPr>
                <w:noProof/>
              </w:rPr>
            </w:pPr>
          </w:p>
          <w:p w14:paraId="65CE5C93" w14:textId="77777777" w:rsidR="00584BBB" w:rsidRDefault="00584BBB" w:rsidP="00584BBB">
            <w:pPr>
              <w:ind w:left="720"/>
              <w:rPr>
                <w:noProof/>
              </w:rPr>
            </w:pPr>
          </w:p>
          <w:p w14:paraId="1250873B" w14:textId="77777777" w:rsidR="00584BBB" w:rsidRDefault="00584BBB" w:rsidP="00584BBB">
            <w:pPr>
              <w:ind w:left="720"/>
              <w:rPr>
                <w:noProof/>
              </w:rPr>
            </w:pPr>
          </w:p>
          <w:p w14:paraId="72D40E70" w14:textId="77777777" w:rsidR="00FA07E1" w:rsidRDefault="00FA07E1" w:rsidP="00547F3E">
            <w:pPr>
              <w:keepNext/>
              <w:keepLines/>
              <w:spacing w:before="240" w:after="0"/>
              <w:jc w:val="center"/>
              <w:outlineLvl w:val="0"/>
              <w:rPr>
                <w:rFonts w:asciiTheme="majorHAnsi" w:eastAsiaTheme="majorEastAsia" w:hAnsiTheme="majorHAnsi" w:cstheme="majorBidi"/>
                <w:color w:val="000000" w:themeColor="text1"/>
                <w:sz w:val="44"/>
                <w:szCs w:val="32"/>
                <w:lang w:val="en-ZA"/>
              </w:rPr>
            </w:pPr>
          </w:p>
          <w:p w14:paraId="0843B110" w14:textId="77777777" w:rsidR="00FA07E1" w:rsidRDefault="00FA07E1" w:rsidP="00547F3E">
            <w:pPr>
              <w:keepNext/>
              <w:keepLines/>
              <w:spacing w:before="240" w:after="0"/>
              <w:jc w:val="center"/>
              <w:outlineLvl w:val="0"/>
              <w:rPr>
                <w:rFonts w:asciiTheme="majorHAnsi" w:eastAsiaTheme="majorEastAsia" w:hAnsiTheme="majorHAnsi" w:cstheme="majorBidi"/>
                <w:color w:val="000000" w:themeColor="text1"/>
                <w:sz w:val="44"/>
                <w:szCs w:val="32"/>
                <w:lang w:val="en-ZA"/>
              </w:rPr>
            </w:pPr>
          </w:p>
          <w:p w14:paraId="314E5D84" w14:textId="4C3AD67F" w:rsidR="00547F3E" w:rsidRDefault="00547F3E" w:rsidP="00547F3E">
            <w:pPr>
              <w:keepNext/>
              <w:keepLines/>
              <w:spacing w:before="240" w:after="0"/>
              <w:jc w:val="center"/>
              <w:outlineLvl w:val="0"/>
              <w:rPr>
                <w:rFonts w:asciiTheme="majorHAnsi" w:eastAsiaTheme="majorEastAsia" w:hAnsiTheme="majorHAnsi" w:cstheme="majorBidi"/>
                <w:color w:val="000000" w:themeColor="text1"/>
                <w:sz w:val="44"/>
                <w:szCs w:val="32"/>
                <w:lang w:val="en-ZA"/>
              </w:rPr>
            </w:pPr>
            <w:r w:rsidRPr="00547F3E">
              <w:rPr>
                <w:rFonts w:asciiTheme="majorHAnsi" w:eastAsiaTheme="majorEastAsia" w:hAnsiTheme="majorHAnsi" w:cstheme="majorBidi"/>
                <w:color w:val="000000" w:themeColor="text1"/>
                <w:sz w:val="44"/>
                <w:szCs w:val="32"/>
                <w:lang w:val="en-ZA"/>
              </w:rPr>
              <w:t>Background</w:t>
            </w:r>
          </w:p>
          <w:p w14:paraId="6587EF70" w14:textId="69765107" w:rsidR="00547F3E" w:rsidRPr="00547F3E" w:rsidRDefault="00547F3E" w:rsidP="00547F3E">
            <w:pPr>
              <w:keepNext/>
              <w:keepLines/>
              <w:spacing w:before="240" w:after="0"/>
              <w:outlineLvl w:val="0"/>
              <w:rPr>
                <w:rFonts w:ascii="Arial" w:eastAsiaTheme="majorEastAsia" w:hAnsi="Arial" w:cs="Arial"/>
                <w:color w:val="000000" w:themeColor="text1"/>
                <w:lang w:val="en-ZA"/>
              </w:rPr>
            </w:pPr>
          </w:p>
          <w:p w14:paraId="469E8C83" w14:textId="16B3F0D9" w:rsidR="00AB163F" w:rsidRDefault="00D7008B" w:rsidP="00084AD3">
            <w:pPr>
              <w:spacing w:line="276" w:lineRule="auto"/>
              <w:ind w:left="720"/>
              <w:rPr>
                <w:rFonts w:ascii="Arial" w:hAnsi="Arial" w:cs="Arial"/>
                <w:noProof/>
              </w:rPr>
            </w:pPr>
            <w:r>
              <w:rPr>
                <w:rFonts w:ascii="Arial" w:hAnsi="Arial" w:cs="Arial"/>
                <w:noProof/>
              </w:rPr>
              <w:t xml:space="preserve">In a scenario </w:t>
            </w:r>
            <w:r w:rsidR="00D72940">
              <w:rPr>
                <w:rFonts w:ascii="Arial" w:hAnsi="Arial" w:cs="Arial"/>
                <w:noProof/>
              </w:rPr>
              <w:t xml:space="preserve">when a person is </w:t>
            </w:r>
            <w:r w:rsidR="00F111F4">
              <w:rPr>
                <w:rFonts w:ascii="Arial" w:hAnsi="Arial" w:cs="Arial"/>
                <w:noProof/>
              </w:rPr>
              <w:t xml:space="preserve">going on a dinner date and </w:t>
            </w:r>
            <w:r w:rsidR="00D72940">
              <w:rPr>
                <w:rFonts w:ascii="Arial" w:hAnsi="Arial" w:cs="Arial"/>
                <w:noProof/>
              </w:rPr>
              <w:t>they</w:t>
            </w:r>
            <w:r w:rsidR="005678FE">
              <w:rPr>
                <w:rFonts w:ascii="Arial" w:hAnsi="Arial" w:cs="Arial"/>
                <w:noProof/>
              </w:rPr>
              <w:t xml:space="preserve"> have to pick up a nice wine, we don’t always know what wine is the </w:t>
            </w:r>
            <w:r w:rsidR="00557BBA">
              <w:rPr>
                <w:rFonts w:ascii="Arial" w:hAnsi="Arial" w:cs="Arial"/>
                <w:noProof/>
              </w:rPr>
              <w:t xml:space="preserve">best at its price point. The dataset </w:t>
            </w:r>
            <w:r w:rsidR="00C63630">
              <w:rPr>
                <w:rFonts w:ascii="Arial" w:hAnsi="Arial" w:cs="Arial"/>
                <w:noProof/>
              </w:rPr>
              <w:t xml:space="preserve">we will be analyzing was </w:t>
            </w:r>
            <w:r w:rsidR="00E76BF5">
              <w:rPr>
                <w:rFonts w:ascii="Arial" w:hAnsi="Arial" w:cs="Arial"/>
                <w:noProof/>
              </w:rPr>
              <w:t>set up to predict the quality of wine dependen</w:t>
            </w:r>
            <w:r w:rsidR="005332B0">
              <w:rPr>
                <w:rFonts w:ascii="Arial" w:hAnsi="Arial" w:cs="Arial"/>
                <w:noProof/>
              </w:rPr>
              <w:t>t on multiple other</w:t>
            </w:r>
            <w:r w:rsidR="001905BC">
              <w:rPr>
                <w:rFonts w:ascii="Arial" w:hAnsi="Arial" w:cs="Arial"/>
                <w:noProof/>
              </w:rPr>
              <w:t xml:space="preserve"> </w:t>
            </w:r>
            <w:r w:rsidR="001905BC" w:rsidRPr="001905BC">
              <w:rPr>
                <w:rFonts w:ascii="Arial" w:hAnsi="Arial" w:cs="Arial"/>
                <w:noProof/>
              </w:rPr>
              <w:t>physicochemical</w:t>
            </w:r>
            <w:r w:rsidR="005332B0">
              <w:rPr>
                <w:rFonts w:ascii="Arial" w:hAnsi="Arial" w:cs="Arial"/>
                <w:noProof/>
              </w:rPr>
              <w:t xml:space="preserve"> features.</w:t>
            </w:r>
            <w:r w:rsidR="00C229AE">
              <w:rPr>
                <w:rFonts w:ascii="Arial" w:hAnsi="Arial" w:cs="Arial"/>
                <w:noProof/>
              </w:rPr>
              <w:t xml:space="preserve"> </w:t>
            </w:r>
          </w:p>
          <w:p w14:paraId="4AA67657" w14:textId="41F49656" w:rsidR="00584BBB" w:rsidRDefault="00C229AE" w:rsidP="00084AD3">
            <w:pPr>
              <w:spacing w:line="276" w:lineRule="auto"/>
              <w:ind w:left="720"/>
              <w:rPr>
                <w:rFonts w:ascii="Arial" w:hAnsi="Arial" w:cs="Arial"/>
                <w:noProof/>
              </w:rPr>
            </w:pPr>
            <w:r>
              <w:rPr>
                <w:rFonts w:ascii="Arial" w:hAnsi="Arial" w:cs="Arial"/>
                <w:noProof/>
              </w:rPr>
              <w:t>This is a classification problem therefor we will be</w:t>
            </w:r>
            <w:r w:rsidR="00505967">
              <w:rPr>
                <w:rFonts w:ascii="Arial" w:hAnsi="Arial" w:cs="Arial"/>
                <w:noProof/>
              </w:rPr>
              <w:t xml:space="preserve"> training and testing </w:t>
            </w:r>
            <w:r w:rsidR="00E97FB1">
              <w:rPr>
                <w:rFonts w:ascii="Arial" w:hAnsi="Arial" w:cs="Arial"/>
                <w:noProof/>
              </w:rPr>
              <w:t>our models using K-NN and Naïve Bayes</w:t>
            </w:r>
            <w:r w:rsidR="00A35FC0">
              <w:rPr>
                <w:rFonts w:ascii="Arial" w:hAnsi="Arial" w:cs="Arial"/>
                <w:noProof/>
              </w:rPr>
              <w:t xml:space="preserve"> Classifiers</w:t>
            </w:r>
            <w:r w:rsidR="00C77A14">
              <w:rPr>
                <w:rFonts w:ascii="Arial" w:hAnsi="Arial" w:cs="Arial"/>
                <w:noProof/>
              </w:rPr>
              <w:t>, we will also</w:t>
            </w:r>
            <w:r>
              <w:rPr>
                <w:rFonts w:ascii="Arial" w:hAnsi="Arial" w:cs="Arial"/>
                <w:noProof/>
              </w:rPr>
              <w:t xml:space="preserve"> us</w:t>
            </w:r>
            <w:r w:rsidR="00C77A14">
              <w:rPr>
                <w:rFonts w:ascii="Arial" w:hAnsi="Arial" w:cs="Arial"/>
                <w:noProof/>
              </w:rPr>
              <w:t>e</w:t>
            </w:r>
            <w:r>
              <w:rPr>
                <w:rFonts w:ascii="Arial" w:hAnsi="Arial" w:cs="Arial"/>
                <w:noProof/>
              </w:rPr>
              <w:t xml:space="preserve"> evaluation metrics to determine </w:t>
            </w:r>
            <w:r w:rsidR="008D4EF2">
              <w:rPr>
                <w:rFonts w:ascii="Arial" w:hAnsi="Arial" w:cs="Arial"/>
                <w:noProof/>
              </w:rPr>
              <w:t>the best classification algorithm to use</w:t>
            </w:r>
            <w:r w:rsidR="008B7729">
              <w:rPr>
                <w:rFonts w:ascii="Arial" w:hAnsi="Arial" w:cs="Arial"/>
                <w:noProof/>
              </w:rPr>
              <w:t>.</w:t>
            </w:r>
            <w:r w:rsidR="00196B01">
              <w:rPr>
                <w:rFonts w:ascii="Arial" w:hAnsi="Arial" w:cs="Arial"/>
                <w:noProof/>
              </w:rPr>
              <w:t xml:space="preserve"> We will be determining the </w:t>
            </w:r>
            <w:r w:rsidR="00FD791D">
              <w:rPr>
                <w:rFonts w:ascii="Arial" w:hAnsi="Arial" w:cs="Arial"/>
                <w:noProof/>
              </w:rPr>
              <w:t>class label</w:t>
            </w:r>
            <w:r w:rsidR="002B5C6A">
              <w:rPr>
                <w:rFonts w:ascii="Arial" w:hAnsi="Arial" w:cs="Arial"/>
                <w:noProof/>
              </w:rPr>
              <w:t xml:space="preserve"> for the</w:t>
            </w:r>
            <w:r w:rsidR="00FD791D">
              <w:rPr>
                <w:rFonts w:ascii="Arial" w:hAnsi="Arial" w:cs="Arial"/>
                <w:noProof/>
              </w:rPr>
              <w:t xml:space="preserve"> quality of wine.</w:t>
            </w:r>
            <w:r w:rsidR="00D618B2">
              <w:rPr>
                <w:rFonts w:ascii="Arial" w:hAnsi="Arial" w:cs="Arial"/>
                <w:noProof/>
              </w:rPr>
              <w:t xml:space="preserve"> We will be performing feature engineering and cross validation to get the most </w:t>
            </w:r>
            <w:r w:rsidR="00EB7D1C">
              <w:rPr>
                <w:rFonts w:ascii="Arial" w:hAnsi="Arial" w:cs="Arial"/>
                <w:noProof/>
              </w:rPr>
              <w:t>accurate models.</w:t>
            </w:r>
          </w:p>
          <w:p w14:paraId="51B48197" w14:textId="77777777" w:rsidR="00A30D74" w:rsidRDefault="001A30E7" w:rsidP="00084AD3">
            <w:pPr>
              <w:spacing w:line="276" w:lineRule="auto"/>
              <w:ind w:left="720"/>
              <w:rPr>
                <w:rFonts w:ascii="Arial" w:hAnsi="Arial" w:cs="Arial"/>
                <w:noProof/>
              </w:rPr>
            </w:pPr>
            <w:r>
              <w:rPr>
                <w:rFonts w:ascii="Arial" w:hAnsi="Arial" w:cs="Arial"/>
                <w:noProof/>
              </w:rPr>
              <w:t xml:space="preserve">The main question we want to answer is: “What is the quality of wine given </w:t>
            </w:r>
            <w:r w:rsidR="005972B1">
              <w:rPr>
                <w:rFonts w:ascii="Arial" w:hAnsi="Arial" w:cs="Arial"/>
                <w:noProof/>
              </w:rPr>
              <w:t>the wine characteristics?</w:t>
            </w:r>
            <w:r>
              <w:rPr>
                <w:rFonts w:ascii="Arial" w:hAnsi="Arial" w:cs="Arial"/>
                <w:noProof/>
              </w:rPr>
              <w:t>”</w:t>
            </w:r>
            <w:r w:rsidR="005D21BD">
              <w:rPr>
                <w:rFonts w:ascii="Arial" w:hAnsi="Arial" w:cs="Arial"/>
                <w:noProof/>
              </w:rPr>
              <w:t xml:space="preserve"> </w:t>
            </w:r>
            <w:r w:rsidR="005D21BD" w:rsidRPr="005D21BD">
              <w:rPr>
                <w:rFonts w:ascii="Arial" w:hAnsi="Arial" w:cs="Arial"/>
                <w:noProof/>
              </w:rPr>
              <w:t>To answer the question, the python programming language will be used to pre-process the data, generate graphs, and perform analysi</w:t>
            </w:r>
            <w:r w:rsidR="00E528FE">
              <w:rPr>
                <w:rFonts w:ascii="Arial" w:hAnsi="Arial" w:cs="Arial"/>
                <w:noProof/>
              </w:rPr>
              <w:t>s</w:t>
            </w:r>
            <w:r w:rsidR="005D21BD" w:rsidRPr="005D21BD">
              <w:rPr>
                <w:rFonts w:ascii="Arial" w:hAnsi="Arial" w:cs="Arial"/>
                <w:noProof/>
              </w:rPr>
              <w:t>.</w:t>
            </w:r>
          </w:p>
          <w:p w14:paraId="61C625BF" w14:textId="77777777" w:rsidR="00E528FE" w:rsidRDefault="00E528FE" w:rsidP="00084AD3">
            <w:pPr>
              <w:spacing w:line="276" w:lineRule="auto"/>
              <w:ind w:left="720"/>
              <w:rPr>
                <w:rFonts w:ascii="Arial" w:hAnsi="Arial" w:cs="Arial"/>
                <w:noProof/>
              </w:rPr>
            </w:pPr>
            <w:r>
              <w:rPr>
                <w:rFonts w:ascii="Arial" w:hAnsi="Arial" w:cs="Arial"/>
                <w:noProof/>
              </w:rPr>
              <w:t xml:space="preserve">The features that we will be looking </w:t>
            </w:r>
            <w:r w:rsidR="00575BBD">
              <w:rPr>
                <w:rFonts w:ascii="Arial" w:hAnsi="Arial" w:cs="Arial"/>
                <w:noProof/>
              </w:rPr>
              <w:t>at are:</w:t>
            </w:r>
          </w:p>
          <w:p w14:paraId="103CCE30" w14:textId="6C85F5E3" w:rsidR="00CA65B9" w:rsidRPr="00CA65B9" w:rsidRDefault="00CA65B9" w:rsidP="00CA65B9">
            <w:pPr>
              <w:spacing w:line="276" w:lineRule="auto"/>
              <w:ind w:left="720"/>
              <w:rPr>
                <w:rFonts w:ascii="Arial" w:hAnsi="Arial" w:cs="Arial"/>
                <w:noProof/>
              </w:rPr>
            </w:pPr>
            <w:r w:rsidRPr="00CA65B9">
              <w:rPr>
                <w:rFonts w:ascii="Arial" w:hAnsi="Arial" w:cs="Arial"/>
                <w:noProof/>
              </w:rPr>
              <w:t>1 - fixed acidity</w:t>
            </w:r>
          </w:p>
          <w:p w14:paraId="07BEC4E2" w14:textId="6A36F46E" w:rsidR="00CA65B9" w:rsidRPr="00CA65B9" w:rsidRDefault="00CA65B9" w:rsidP="00CA65B9">
            <w:pPr>
              <w:spacing w:line="276" w:lineRule="auto"/>
              <w:ind w:left="720"/>
              <w:rPr>
                <w:rFonts w:ascii="Arial" w:hAnsi="Arial" w:cs="Arial"/>
                <w:noProof/>
              </w:rPr>
            </w:pPr>
            <w:r w:rsidRPr="00CA65B9">
              <w:rPr>
                <w:rFonts w:ascii="Arial" w:hAnsi="Arial" w:cs="Arial"/>
                <w:noProof/>
              </w:rPr>
              <w:t>2 - volatile acidity</w:t>
            </w:r>
          </w:p>
          <w:p w14:paraId="3C93C37B" w14:textId="594C209D" w:rsidR="00CA65B9" w:rsidRPr="00CA65B9" w:rsidRDefault="00CA65B9" w:rsidP="00CA65B9">
            <w:pPr>
              <w:spacing w:line="276" w:lineRule="auto"/>
              <w:ind w:left="720"/>
              <w:rPr>
                <w:rFonts w:ascii="Arial" w:hAnsi="Arial" w:cs="Arial"/>
                <w:noProof/>
              </w:rPr>
            </w:pPr>
            <w:r w:rsidRPr="00CA65B9">
              <w:rPr>
                <w:rFonts w:ascii="Arial" w:hAnsi="Arial" w:cs="Arial"/>
                <w:noProof/>
              </w:rPr>
              <w:t>3 - citric acid</w:t>
            </w:r>
          </w:p>
          <w:p w14:paraId="0BBF1410" w14:textId="588BFC27" w:rsidR="00CA65B9" w:rsidRPr="00CA65B9" w:rsidRDefault="00CA65B9" w:rsidP="00CA65B9">
            <w:pPr>
              <w:spacing w:line="276" w:lineRule="auto"/>
              <w:ind w:left="720"/>
              <w:rPr>
                <w:rFonts w:ascii="Arial" w:hAnsi="Arial" w:cs="Arial"/>
                <w:noProof/>
              </w:rPr>
            </w:pPr>
            <w:r w:rsidRPr="00CA65B9">
              <w:rPr>
                <w:rFonts w:ascii="Arial" w:hAnsi="Arial" w:cs="Arial"/>
                <w:noProof/>
              </w:rPr>
              <w:t>4 - residual sugar</w:t>
            </w:r>
          </w:p>
          <w:p w14:paraId="3C715D24" w14:textId="0D554B33" w:rsidR="00CA65B9" w:rsidRPr="00CA65B9" w:rsidRDefault="00CA65B9" w:rsidP="00CA65B9">
            <w:pPr>
              <w:spacing w:line="276" w:lineRule="auto"/>
              <w:ind w:left="720"/>
              <w:rPr>
                <w:rFonts w:ascii="Arial" w:hAnsi="Arial" w:cs="Arial"/>
                <w:noProof/>
              </w:rPr>
            </w:pPr>
            <w:r w:rsidRPr="00CA65B9">
              <w:rPr>
                <w:rFonts w:ascii="Arial" w:hAnsi="Arial" w:cs="Arial"/>
                <w:noProof/>
              </w:rPr>
              <w:t>5 - chlorides</w:t>
            </w:r>
          </w:p>
          <w:p w14:paraId="640EF1D0" w14:textId="1C328DA4" w:rsidR="00CA65B9" w:rsidRPr="00CA65B9" w:rsidRDefault="00CA65B9" w:rsidP="00CA65B9">
            <w:pPr>
              <w:spacing w:line="276" w:lineRule="auto"/>
              <w:ind w:left="720"/>
              <w:rPr>
                <w:rFonts w:ascii="Arial" w:hAnsi="Arial" w:cs="Arial"/>
                <w:noProof/>
              </w:rPr>
            </w:pPr>
            <w:r w:rsidRPr="00CA65B9">
              <w:rPr>
                <w:rFonts w:ascii="Arial" w:hAnsi="Arial" w:cs="Arial"/>
                <w:noProof/>
              </w:rPr>
              <w:t>6 - free sulfur dioxide</w:t>
            </w:r>
          </w:p>
          <w:p w14:paraId="2C5F9A32" w14:textId="5A708333" w:rsidR="00CA65B9" w:rsidRPr="00CA65B9" w:rsidRDefault="00CA65B9" w:rsidP="00CA65B9">
            <w:pPr>
              <w:spacing w:line="276" w:lineRule="auto"/>
              <w:ind w:left="720"/>
              <w:rPr>
                <w:rFonts w:ascii="Arial" w:hAnsi="Arial" w:cs="Arial"/>
                <w:noProof/>
              </w:rPr>
            </w:pPr>
            <w:r w:rsidRPr="00CA65B9">
              <w:rPr>
                <w:rFonts w:ascii="Arial" w:hAnsi="Arial" w:cs="Arial"/>
                <w:noProof/>
              </w:rPr>
              <w:t>7 - total sulfur dioxide</w:t>
            </w:r>
          </w:p>
          <w:p w14:paraId="6AAB3DA3" w14:textId="29662554" w:rsidR="00CA65B9" w:rsidRPr="00CA65B9" w:rsidRDefault="00CA65B9" w:rsidP="00CA65B9">
            <w:pPr>
              <w:spacing w:line="276" w:lineRule="auto"/>
              <w:ind w:left="720"/>
              <w:rPr>
                <w:rFonts w:ascii="Arial" w:hAnsi="Arial" w:cs="Arial"/>
                <w:noProof/>
              </w:rPr>
            </w:pPr>
            <w:r w:rsidRPr="00CA65B9">
              <w:rPr>
                <w:rFonts w:ascii="Arial" w:hAnsi="Arial" w:cs="Arial"/>
                <w:noProof/>
              </w:rPr>
              <w:t>8 - density</w:t>
            </w:r>
          </w:p>
          <w:p w14:paraId="46688F60" w14:textId="4EB2CD46" w:rsidR="00CA65B9" w:rsidRPr="00CA65B9" w:rsidRDefault="00CA65B9" w:rsidP="00CA65B9">
            <w:pPr>
              <w:spacing w:line="276" w:lineRule="auto"/>
              <w:ind w:left="720"/>
              <w:rPr>
                <w:rFonts w:ascii="Arial" w:hAnsi="Arial" w:cs="Arial"/>
                <w:noProof/>
              </w:rPr>
            </w:pPr>
            <w:r w:rsidRPr="00CA65B9">
              <w:rPr>
                <w:rFonts w:ascii="Arial" w:hAnsi="Arial" w:cs="Arial"/>
                <w:noProof/>
              </w:rPr>
              <w:t>9 - pH</w:t>
            </w:r>
          </w:p>
          <w:p w14:paraId="345124B3" w14:textId="3C79D464" w:rsidR="00CA65B9" w:rsidRPr="00CA65B9" w:rsidRDefault="00CA65B9" w:rsidP="00CA65B9">
            <w:pPr>
              <w:spacing w:line="276" w:lineRule="auto"/>
              <w:ind w:left="720"/>
              <w:rPr>
                <w:rFonts w:ascii="Arial" w:hAnsi="Arial" w:cs="Arial"/>
                <w:noProof/>
              </w:rPr>
            </w:pPr>
            <w:r w:rsidRPr="00CA65B9">
              <w:rPr>
                <w:rFonts w:ascii="Arial" w:hAnsi="Arial" w:cs="Arial"/>
                <w:noProof/>
              </w:rPr>
              <w:t>10 - sulphates</w:t>
            </w:r>
          </w:p>
          <w:p w14:paraId="27F9C42A" w14:textId="28D5D1A1" w:rsidR="00CA65B9" w:rsidRPr="00CA65B9" w:rsidRDefault="00CA65B9" w:rsidP="00CA65B9">
            <w:pPr>
              <w:spacing w:line="276" w:lineRule="auto"/>
              <w:ind w:left="720"/>
              <w:rPr>
                <w:rFonts w:ascii="Arial" w:hAnsi="Arial" w:cs="Arial"/>
                <w:noProof/>
              </w:rPr>
            </w:pPr>
            <w:r w:rsidRPr="00CA65B9">
              <w:rPr>
                <w:rFonts w:ascii="Arial" w:hAnsi="Arial" w:cs="Arial"/>
                <w:noProof/>
              </w:rPr>
              <w:t>11 - alcohol</w:t>
            </w:r>
          </w:p>
          <w:p w14:paraId="6E83E928" w14:textId="5261B4A1" w:rsidR="003D7CEC" w:rsidRDefault="00CA65B9" w:rsidP="005B2BDE">
            <w:pPr>
              <w:spacing w:line="276" w:lineRule="auto"/>
              <w:ind w:left="720"/>
              <w:rPr>
                <w:rFonts w:ascii="Arial" w:hAnsi="Arial" w:cs="Arial"/>
                <w:noProof/>
              </w:rPr>
            </w:pPr>
            <w:r w:rsidRPr="00CA65B9">
              <w:rPr>
                <w:rFonts w:ascii="Arial" w:hAnsi="Arial" w:cs="Arial"/>
                <w:noProof/>
              </w:rPr>
              <w:t>12 - quality (score between 0 and 10)</w:t>
            </w:r>
          </w:p>
          <w:p w14:paraId="1221A3F9" w14:textId="77777777" w:rsidR="00AC34B4" w:rsidRDefault="00AC34B4" w:rsidP="00CA65B9">
            <w:pPr>
              <w:spacing w:line="276" w:lineRule="auto"/>
              <w:ind w:left="720"/>
              <w:rPr>
                <w:rFonts w:ascii="Arial" w:hAnsi="Arial" w:cs="Arial"/>
                <w:noProof/>
              </w:rPr>
            </w:pPr>
            <w:r w:rsidRPr="00AC34B4">
              <w:rPr>
                <w:rFonts w:ascii="Arial" w:hAnsi="Arial" w:cs="Arial"/>
                <w:noProof/>
              </w:rPr>
              <w:t>By looking at the variables and their relationships to one another, hopefully we can</w:t>
            </w:r>
            <w:r w:rsidR="009C348B">
              <w:rPr>
                <w:rFonts w:ascii="Arial" w:hAnsi="Arial" w:cs="Arial"/>
                <w:noProof/>
              </w:rPr>
              <w:t xml:space="preserve"> train a model to predict the quality of wine</w:t>
            </w:r>
            <w:r w:rsidRPr="00AC34B4">
              <w:rPr>
                <w:rFonts w:ascii="Arial" w:hAnsi="Arial" w:cs="Arial"/>
                <w:noProof/>
              </w:rPr>
              <w:t>.</w:t>
            </w:r>
          </w:p>
          <w:p w14:paraId="082D6899" w14:textId="77777777" w:rsidR="005B2BDE" w:rsidRDefault="00F6112D" w:rsidP="00F6112D">
            <w:pPr>
              <w:pStyle w:val="Heading1"/>
              <w:jc w:val="center"/>
              <w:rPr>
                <w:noProof/>
              </w:rPr>
            </w:pPr>
            <w:r>
              <w:rPr>
                <w:noProof/>
              </w:rPr>
              <w:t>Classification</w:t>
            </w:r>
          </w:p>
          <w:p w14:paraId="3D0A3B0A" w14:textId="47E10FCA" w:rsidR="0051150D" w:rsidRPr="0051150D" w:rsidRDefault="0051150D" w:rsidP="00A27BC9"/>
        </w:tc>
      </w:tr>
      <w:tr w:rsidR="003C3FCA" w:rsidRPr="00E222AF" w14:paraId="0851C873" w14:textId="77777777" w:rsidTr="00584BBB">
        <w:trPr>
          <w:trHeight w:val="630"/>
        </w:trPr>
        <w:tc>
          <w:tcPr>
            <w:tcW w:w="12185" w:type="dxa"/>
            <w:vAlign w:val="bottom"/>
          </w:tcPr>
          <w:p w14:paraId="1532C9B1" w14:textId="77777777" w:rsidR="003C3FCA" w:rsidRPr="00E222AF" w:rsidRDefault="00FA4599" w:rsidP="003C3FCA">
            <w:pPr>
              <w:ind w:left="720"/>
              <w:rPr>
                <w:rFonts w:ascii="Arial" w:hAnsi="Arial" w:cs="Arial"/>
                <w:noProof/>
              </w:rPr>
            </w:pPr>
            <w:r w:rsidRPr="00E222AF">
              <w:rPr>
                <w:rFonts w:ascii="Arial" w:hAnsi="Arial" w:cs="Arial"/>
                <w:noProof/>
              </w:rPr>
              <w:lastRenderedPageBreak/>
              <w:t xml:space="preserve">In machine learning, classifcation </w:t>
            </w:r>
            <w:r w:rsidR="00C45BCE" w:rsidRPr="00E222AF">
              <w:rPr>
                <w:rFonts w:ascii="Arial" w:hAnsi="Arial" w:cs="Arial"/>
                <w:noProof/>
              </w:rPr>
              <w:t xml:space="preserve">refers to the process of </w:t>
            </w:r>
            <w:r w:rsidR="008356ED" w:rsidRPr="00E222AF">
              <w:rPr>
                <w:rFonts w:ascii="Arial" w:hAnsi="Arial" w:cs="Arial"/>
                <w:noProof/>
              </w:rPr>
              <w:t xml:space="preserve">categorizing data into classes or categories </w:t>
            </w:r>
            <w:r w:rsidR="0056114F" w:rsidRPr="00E222AF">
              <w:rPr>
                <w:rFonts w:ascii="Arial" w:hAnsi="Arial" w:cs="Arial"/>
                <w:noProof/>
              </w:rPr>
              <w:t xml:space="preserve">based on the features provided. It invloves supervised learning </w:t>
            </w:r>
            <w:r w:rsidR="000911FC" w:rsidRPr="00E222AF">
              <w:rPr>
                <w:rFonts w:ascii="Arial" w:hAnsi="Arial" w:cs="Arial"/>
                <w:noProof/>
              </w:rPr>
              <w:t>where you train a model on a labeled dataset</w:t>
            </w:r>
            <w:r w:rsidR="00A13DC4" w:rsidRPr="00E222AF">
              <w:rPr>
                <w:rFonts w:ascii="Arial" w:hAnsi="Arial" w:cs="Arial"/>
                <w:noProof/>
              </w:rPr>
              <w:t>, each dataset instance is associated with a class or category.</w:t>
            </w:r>
          </w:p>
          <w:p w14:paraId="5F5DD763" w14:textId="2072D2D3" w:rsidR="00A13DC4" w:rsidRPr="00E222AF" w:rsidRDefault="007F1E3C" w:rsidP="003C3FCA">
            <w:pPr>
              <w:ind w:left="720"/>
              <w:rPr>
                <w:rFonts w:ascii="Arial" w:hAnsi="Arial" w:cs="Arial"/>
                <w:noProof/>
              </w:rPr>
            </w:pPr>
            <w:r w:rsidRPr="00E222AF">
              <w:rPr>
                <w:rFonts w:ascii="Arial" w:hAnsi="Arial" w:cs="Arial"/>
                <w:noProof/>
              </w:rPr>
              <w:t xml:space="preserve">We use classification to </w:t>
            </w:r>
            <w:r w:rsidR="00302B75" w:rsidRPr="00E222AF">
              <w:rPr>
                <w:rFonts w:ascii="Arial" w:hAnsi="Arial" w:cs="Arial"/>
                <w:noProof/>
              </w:rPr>
              <w:t>teach a model to accu</w:t>
            </w:r>
            <w:r w:rsidR="00903B99" w:rsidRPr="00E222AF">
              <w:rPr>
                <w:rFonts w:ascii="Arial" w:hAnsi="Arial" w:cs="Arial"/>
                <w:noProof/>
              </w:rPr>
              <w:t>r</w:t>
            </w:r>
            <w:r w:rsidR="00302B75" w:rsidRPr="00E222AF">
              <w:rPr>
                <w:rFonts w:ascii="Arial" w:hAnsi="Arial" w:cs="Arial"/>
                <w:noProof/>
              </w:rPr>
              <w:t xml:space="preserve">ately predict the class of </w:t>
            </w:r>
            <w:r w:rsidR="00164E89" w:rsidRPr="00E222AF">
              <w:rPr>
                <w:rFonts w:ascii="Arial" w:hAnsi="Arial" w:cs="Arial"/>
                <w:noProof/>
              </w:rPr>
              <w:t>unseen data based on the patterns</w:t>
            </w:r>
            <w:r w:rsidR="00B274F7" w:rsidRPr="00E222AF">
              <w:rPr>
                <w:rFonts w:ascii="Arial" w:hAnsi="Arial" w:cs="Arial"/>
                <w:noProof/>
              </w:rPr>
              <w:t xml:space="preserve"> and relationships </w:t>
            </w:r>
            <w:r w:rsidR="00D51059" w:rsidRPr="00E222AF">
              <w:rPr>
                <w:rFonts w:ascii="Arial" w:hAnsi="Arial" w:cs="Arial"/>
                <w:noProof/>
              </w:rPr>
              <w:t>it learnt from the training data.</w:t>
            </w:r>
            <w:r w:rsidR="007A5FE6" w:rsidRPr="00E222AF">
              <w:rPr>
                <w:rFonts w:ascii="Arial" w:hAnsi="Arial" w:cs="Arial"/>
                <w:noProof/>
              </w:rPr>
              <w:t xml:space="preserve"> The model then uses the input variables and </w:t>
            </w:r>
            <w:r w:rsidR="00594A1E" w:rsidRPr="00E222AF">
              <w:rPr>
                <w:rFonts w:ascii="Arial" w:hAnsi="Arial" w:cs="Arial"/>
                <w:noProof/>
              </w:rPr>
              <w:t>assigns it to one of the predefined classes</w:t>
            </w:r>
            <w:r w:rsidR="0095513D" w:rsidRPr="00E222AF">
              <w:rPr>
                <w:rFonts w:ascii="Arial" w:hAnsi="Arial" w:cs="Arial"/>
                <w:noProof/>
              </w:rPr>
              <w:t>.</w:t>
            </w:r>
          </w:p>
          <w:p w14:paraId="31C90857" w14:textId="2007F382" w:rsidR="0095513D" w:rsidRPr="00E222AF" w:rsidRDefault="0095513D" w:rsidP="003C3FCA">
            <w:pPr>
              <w:ind w:left="720"/>
              <w:rPr>
                <w:rFonts w:ascii="Arial" w:hAnsi="Arial" w:cs="Arial"/>
                <w:noProof/>
              </w:rPr>
            </w:pPr>
            <w:r w:rsidRPr="00E222AF">
              <w:rPr>
                <w:rFonts w:ascii="Arial" w:hAnsi="Arial" w:cs="Arial"/>
                <w:noProof/>
              </w:rPr>
              <w:lastRenderedPageBreak/>
              <w:t>There are multiple classification algorithms we can use such as:</w:t>
            </w:r>
            <w:r w:rsidR="00E16DED" w:rsidRPr="00E222AF">
              <w:rPr>
                <w:rFonts w:ascii="Arial" w:hAnsi="Arial" w:cs="Arial"/>
                <w:noProof/>
              </w:rPr>
              <w:t xml:space="preserve"> decision trees, logistic regression, support vector machines (SVM), k-nearest neighbors (KNN), random forests, </w:t>
            </w:r>
            <w:r w:rsidR="002148F8" w:rsidRPr="00E222AF">
              <w:rPr>
                <w:rFonts w:ascii="Arial" w:hAnsi="Arial" w:cs="Arial"/>
                <w:noProof/>
              </w:rPr>
              <w:t>N</w:t>
            </w:r>
            <w:r w:rsidR="00E16DED" w:rsidRPr="00E222AF">
              <w:rPr>
                <w:rFonts w:ascii="Arial" w:hAnsi="Arial" w:cs="Arial"/>
                <w:noProof/>
              </w:rPr>
              <w:t>aïve bayes and neural networks.</w:t>
            </w:r>
          </w:p>
        </w:tc>
      </w:tr>
    </w:tbl>
    <w:p w14:paraId="0858E4C1" w14:textId="72BFDDC9" w:rsidR="003C3FCA" w:rsidRPr="00E222AF" w:rsidRDefault="00436969" w:rsidP="00903B99">
      <w:pPr>
        <w:tabs>
          <w:tab w:val="left" w:pos="1065"/>
        </w:tabs>
        <w:ind w:left="851" w:right="567"/>
        <w:rPr>
          <w:rFonts w:ascii="Arial" w:hAnsi="Arial" w:cs="Arial"/>
        </w:rPr>
      </w:pPr>
      <w:r w:rsidRPr="00E222AF">
        <w:rPr>
          <w:rFonts w:ascii="Arial" w:hAnsi="Arial" w:cs="Arial"/>
        </w:rPr>
        <w:lastRenderedPageBreak/>
        <w:t>These algorithms learn from the labeled data</w:t>
      </w:r>
      <w:r w:rsidR="00CD2E64" w:rsidRPr="00E222AF">
        <w:rPr>
          <w:rFonts w:ascii="Arial" w:hAnsi="Arial" w:cs="Arial"/>
        </w:rPr>
        <w:t xml:space="preserve"> and then </w:t>
      </w:r>
      <w:proofErr w:type="gramStart"/>
      <w:r w:rsidR="00CD2E64" w:rsidRPr="00E222AF">
        <w:rPr>
          <w:rFonts w:ascii="Arial" w:hAnsi="Arial" w:cs="Arial"/>
        </w:rPr>
        <w:t>builds</w:t>
      </w:r>
      <w:proofErr w:type="gramEnd"/>
      <w:r w:rsidR="00CD2E64" w:rsidRPr="00E222AF">
        <w:rPr>
          <w:rFonts w:ascii="Arial" w:hAnsi="Arial" w:cs="Arial"/>
        </w:rPr>
        <w:t xml:space="preserve"> a model around it.</w:t>
      </w:r>
      <w:r w:rsidR="00DA29CA" w:rsidRPr="00E222AF">
        <w:rPr>
          <w:rFonts w:ascii="Arial" w:hAnsi="Arial" w:cs="Arial"/>
        </w:rPr>
        <w:t xml:space="preserve"> The performance of a classification</w:t>
      </w:r>
      <w:r w:rsidR="008063CB" w:rsidRPr="00E222AF">
        <w:rPr>
          <w:rFonts w:ascii="Arial" w:hAnsi="Arial" w:cs="Arial"/>
        </w:rPr>
        <w:t xml:space="preserve"> model can be evaluated using metrics such as: </w:t>
      </w:r>
      <w:r w:rsidR="00943877" w:rsidRPr="00E222AF">
        <w:rPr>
          <w:rFonts w:ascii="Arial" w:hAnsi="Arial" w:cs="Arial"/>
        </w:rPr>
        <w:t xml:space="preserve">accuracy, precision, recall, F1 score, and area under the ROC curve (AUC-ROC). We use certain metrics dependent on the problem </w:t>
      </w:r>
      <w:proofErr w:type="gramStart"/>
      <w:r w:rsidR="00943877" w:rsidRPr="00E222AF">
        <w:rPr>
          <w:rFonts w:ascii="Arial" w:hAnsi="Arial" w:cs="Arial"/>
        </w:rPr>
        <w:t>were</w:t>
      </w:r>
      <w:proofErr w:type="gramEnd"/>
      <w:r w:rsidR="00943877" w:rsidRPr="00E222AF">
        <w:rPr>
          <w:rFonts w:ascii="Arial" w:hAnsi="Arial" w:cs="Arial"/>
        </w:rPr>
        <w:t xml:space="preserve"> trying to solve.</w:t>
      </w:r>
    </w:p>
    <w:p w14:paraId="0873C2F1" w14:textId="2ACF38C5" w:rsidR="00903B99" w:rsidRDefault="00903B99" w:rsidP="00903B99">
      <w:pPr>
        <w:tabs>
          <w:tab w:val="left" w:pos="1065"/>
        </w:tabs>
        <w:ind w:left="851" w:right="567"/>
      </w:pPr>
      <w:r>
        <w:t>[1]</w:t>
      </w:r>
    </w:p>
    <w:p w14:paraId="000ABCC5" w14:textId="035072FD" w:rsidR="00943877" w:rsidRDefault="007F4A6E" w:rsidP="007F4A6E">
      <w:pPr>
        <w:pStyle w:val="Heading1"/>
        <w:jc w:val="center"/>
      </w:pPr>
      <w:r>
        <w:t>Feature Engineering</w:t>
      </w:r>
    </w:p>
    <w:p w14:paraId="0A824544" w14:textId="01E1CAB5" w:rsidR="007F4A6E" w:rsidRPr="00E03B5F" w:rsidRDefault="007F4A6E" w:rsidP="007F4A6E">
      <w:pPr>
        <w:rPr>
          <w:rFonts w:ascii="Arial" w:hAnsi="Arial" w:cs="Arial"/>
        </w:rPr>
      </w:pPr>
    </w:p>
    <w:p w14:paraId="167C86E2" w14:textId="1E55C566" w:rsidR="00DA29CA" w:rsidRPr="00E03B5F" w:rsidRDefault="00AE086A" w:rsidP="007F4A6E">
      <w:pPr>
        <w:tabs>
          <w:tab w:val="left" w:pos="1065"/>
        </w:tabs>
        <w:ind w:left="851" w:right="567"/>
        <w:rPr>
          <w:rFonts w:ascii="Arial" w:hAnsi="Arial" w:cs="Arial"/>
        </w:rPr>
      </w:pPr>
      <w:r w:rsidRPr="00E03B5F">
        <w:rPr>
          <w:rFonts w:ascii="Arial" w:hAnsi="Arial" w:cs="Arial"/>
        </w:rPr>
        <w:t>F</w:t>
      </w:r>
      <w:r w:rsidR="00D851B3" w:rsidRPr="00E03B5F">
        <w:rPr>
          <w:rFonts w:ascii="Arial" w:hAnsi="Arial" w:cs="Arial"/>
        </w:rPr>
        <w:t xml:space="preserve">eature Engineering is the process of converting raw </w:t>
      </w:r>
      <w:r w:rsidR="00C82712" w:rsidRPr="00E03B5F">
        <w:rPr>
          <w:rFonts w:ascii="Arial" w:hAnsi="Arial" w:cs="Arial"/>
        </w:rPr>
        <w:t>data into</w:t>
      </w:r>
      <w:r w:rsidR="00AF7888" w:rsidRPr="00E03B5F">
        <w:rPr>
          <w:rFonts w:ascii="Arial" w:hAnsi="Arial" w:cs="Arial"/>
        </w:rPr>
        <w:t xml:space="preserve"> a set of</w:t>
      </w:r>
      <w:r w:rsidR="000F0F36" w:rsidRPr="00E03B5F">
        <w:rPr>
          <w:rFonts w:ascii="Arial" w:hAnsi="Arial" w:cs="Arial"/>
        </w:rPr>
        <w:t xml:space="preserve"> meaningful features that we can use to train </w:t>
      </w:r>
      <w:r w:rsidR="00AF7888" w:rsidRPr="00E03B5F">
        <w:rPr>
          <w:rFonts w:ascii="Arial" w:hAnsi="Arial" w:cs="Arial"/>
        </w:rPr>
        <w:t>our models. The process involves</w:t>
      </w:r>
      <w:r w:rsidR="00661E71" w:rsidRPr="00E03B5F">
        <w:rPr>
          <w:rFonts w:ascii="Arial" w:hAnsi="Arial" w:cs="Arial"/>
        </w:rPr>
        <w:t xml:space="preserve"> selecting, extracting, and manipulating </w:t>
      </w:r>
      <w:r w:rsidR="00823A57" w:rsidRPr="00E03B5F">
        <w:rPr>
          <w:rFonts w:ascii="Arial" w:hAnsi="Arial" w:cs="Arial"/>
        </w:rPr>
        <w:t xml:space="preserve">the characteristics from the input data so that </w:t>
      </w:r>
      <w:r w:rsidR="00985938" w:rsidRPr="00E03B5F">
        <w:rPr>
          <w:rFonts w:ascii="Arial" w:hAnsi="Arial" w:cs="Arial"/>
        </w:rPr>
        <w:t>we can improve the performance and accuracy of our model.</w:t>
      </w:r>
    </w:p>
    <w:p w14:paraId="3C67F5F7" w14:textId="33410839" w:rsidR="004B1FD0" w:rsidRPr="00E03B5F" w:rsidRDefault="00AB5A55" w:rsidP="007F4A6E">
      <w:pPr>
        <w:tabs>
          <w:tab w:val="left" w:pos="1065"/>
        </w:tabs>
        <w:ind w:left="851" w:right="567"/>
        <w:rPr>
          <w:rFonts w:ascii="Arial" w:hAnsi="Arial" w:cs="Arial"/>
        </w:rPr>
      </w:pPr>
      <w:r w:rsidRPr="00E03B5F">
        <w:rPr>
          <w:rFonts w:ascii="Arial" w:hAnsi="Arial" w:cs="Arial"/>
        </w:rPr>
        <w:t>Most often raw data contains</w:t>
      </w:r>
      <w:r w:rsidR="00215173" w:rsidRPr="00E03B5F">
        <w:rPr>
          <w:rFonts w:ascii="Arial" w:hAnsi="Arial" w:cs="Arial"/>
        </w:rPr>
        <w:t xml:space="preserve"> some</w:t>
      </w:r>
      <w:r w:rsidRPr="00E03B5F">
        <w:rPr>
          <w:rFonts w:ascii="Arial" w:hAnsi="Arial" w:cs="Arial"/>
        </w:rPr>
        <w:t xml:space="preserve"> </w:t>
      </w:r>
      <w:r w:rsidR="00215173" w:rsidRPr="00E03B5F">
        <w:rPr>
          <w:rFonts w:ascii="Arial" w:hAnsi="Arial" w:cs="Arial"/>
        </w:rPr>
        <w:t>irrelevant information and some useful information</w:t>
      </w:r>
      <w:r w:rsidR="00B567EA" w:rsidRPr="00E03B5F">
        <w:rPr>
          <w:rFonts w:ascii="Arial" w:hAnsi="Arial" w:cs="Arial"/>
        </w:rPr>
        <w:t xml:space="preserve">, so feature engineering aims to highlight the </w:t>
      </w:r>
      <w:r w:rsidR="00D843B1" w:rsidRPr="00E03B5F">
        <w:rPr>
          <w:rFonts w:ascii="Arial" w:hAnsi="Arial" w:cs="Arial"/>
        </w:rPr>
        <w:t>patterns and relationships within the data.</w:t>
      </w:r>
      <w:r w:rsidR="008E2914" w:rsidRPr="00E03B5F">
        <w:rPr>
          <w:rFonts w:ascii="Arial" w:hAnsi="Arial" w:cs="Arial"/>
        </w:rPr>
        <w:t xml:space="preserve"> By </w:t>
      </w:r>
      <w:r w:rsidR="00407D7E" w:rsidRPr="00E03B5F">
        <w:rPr>
          <w:rFonts w:ascii="Arial" w:hAnsi="Arial" w:cs="Arial"/>
        </w:rPr>
        <w:t xml:space="preserve">creating informative features, the machine learning algorithms we are using </w:t>
      </w:r>
      <w:r w:rsidR="006D2798" w:rsidRPr="00E03B5F">
        <w:rPr>
          <w:rFonts w:ascii="Arial" w:hAnsi="Arial" w:cs="Arial"/>
        </w:rPr>
        <w:t>make more accurate predictions and classifications.</w:t>
      </w:r>
    </w:p>
    <w:p w14:paraId="2B7F96EE" w14:textId="1CFA9043" w:rsidR="006D2798" w:rsidRPr="00E03B5F" w:rsidRDefault="00F74335" w:rsidP="007F4A6E">
      <w:pPr>
        <w:tabs>
          <w:tab w:val="left" w:pos="1065"/>
        </w:tabs>
        <w:ind w:left="851" w:right="567"/>
        <w:rPr>
          <w:rFonts w:ascii="Arial" w:hAnsi="Arial" w:cs="Arial"/>
        </w:rPr>
      </w:pPr>
      <w:r w:rsidRPr="00E03B5F">
        <w:rPr>
          <w:rFonts w:ascii="Arial" w:hAnsi="Arial" w:cs="Arial"/>
        </w:rPr>
        <w:t xml:space="preserve">In feature engineering, we first </w:t>
      </w:r>
      <w:r w:rsidR="0091631C" w:rsidRPr="00E03B5F">
        <w:rPr>
          <w:rFonts w:ascii="Arial" w:hAnsi="Arial" w:cs="Arial"/>
        </w:rPr>
        <w:t>choose the most relevant features from our dataset</w:t>
      </w:r>
      <w:r w:rsidR="00410023" w:rsidRPr="00E03B5F">
        <w:rPr>
          <w:rFonts w:ascii="Arial" w:hAnsi="Arial" w:cs="Arial"/>
        </w:rPr>
        <w:t xml:space="preserve"> so that we can remove noise</w:t>
      </w:r>
      <w:r w:rsidR="008C09E4" w:rsidRPr="00E03B5F">
        <w:rPr>
          <w:rFonts w:ascii="Arial" w:hAnsi="Arial" w:cs="Arial"/>
        </w:rPr>
        <w:t xml:space="preserve">, reduce dimensionality and to focus on the most </w:t>
      </w:r>
      <w:r w:rsidR="009924EF" w:rsidRPr="00E03B5F">
        <w:rPr>
          <w:rFonts w:ascii="Arial" w:hAnsi="Arial" w:cs="Arial"/>
        </w:rPr>
        <w:t>informative features. Next, we create new features</w:t>
      </w:r>
      <w:r w:rsidR="00AF65B9" w:rsidRPr="00E03B5F">
        <w:rPr>
          <w:rFonts w:ascii="Arial" w:hAnsi="Arial" w:cs="Arial"/>
        </w:rPr>
        <w:t xml:space="preserve"> by transforming the existing features, </w:t>
      </w:r>
      <w:r w:rsidR="00260F61" w:rsidRPr="00E03B5F">
        <w:rPr>
          <w:rFonts w:ascii="Arial" w:hAnsi="Arial" w:cs="Arial"/>
        </w:rPr>
        <w:t xml:space="preserve">we do this by using mathematical operations to extract </w:t>
      </w:r>
      <w:r w:rsidR="00245FB3" w:rsidRPr="00E03B5F">
        <w:rPr>
          <w:rFonts w:ascii="Arial" w:hAnsi="Arial" w:cs="Arial"/>
        </w:rPr>
        <w:t xml:space="preserve">information that could be useful </w:t>
      </w:r>
      <w:r w:rsidR="004B7193" w:rsidRPr="00E03B5F">
        <w:rPr>
          <w:rFonts w:ascii="Arial" w:hAnsi="Arial" w:cs="Arial"/>
        </w:rPr>
        <w:t xml:space="preserve">in our model. After that we modify the </w:t>
      </w:r>
      <w:r w:rsidR="00955033" w:rsidRPr="00E03B5F">
        <w:rPr>
          <w:rFonts w:ascii="Arial" w:hAnsi="Arial" w:cs="Arial"/>
        </w:rPr>
        <w:t>scale, distribution, and representation of the features</w:t>
      </w:r>
      <w:r w:rsidR="00651C8E" w:rsidRPr="00E03B5F">
        <w:rPr>
          <w:rFonts w:ascii="Arial" w:hAnsi="Arial" w:cs="Arial"/>
        </w:rPr>
        <w:t xml:space="preserve"> to improve the learning process.</w:t>
      </w:r>
      <w:r w:rsidR="00916234" w:rsidRPr="00E03B5F">
        <w:rPr>
          <w:rFonts w:ascii="Arial" w:hAnsi="Arial" w:cs="Arial"/>
        </w:rPr>
        <w:t xml:space="preserve"> We can use techniques such as Normalization to </w:t>
      </w:r>
      <w:r w:rsidR="00D21E11" w:rsidRPr="00E03B5F">
        <w:rPr>
          <w:rFonts w:ascii="Arial" w:hAnsi="Arial" w:cs="Arial"/>
        </w:rPr>
        <w:t xml:space="preserve">transform the features. </w:t>
      </w:r>
      <w:r w:rsidR="001F3D86" w:rsidRPr="00E03B5F">
        <w:rPr>
          <w:rFonts w:ascii="Arial" w:hAnsi="Arial" w:cs="Arial"/>
        </w:rPr>
        <w:t xml:space="preserve">For the next </w:t>
      </w:r>
      <w:proofErr w:type="gramStart"/>
      <w:r w:rsidR="001F3D86" w:rsidRPr="00E03B5F">
        <w:rPr>
          <w:rFonts w:ascii="Arial" w:hAnsi="Arial" w:cs="Arial"/>
        </w:rPr>
        <w:t>step</w:t>
      </w:r>
      <w:proofErr w:type="gramEnd"/>
      <w:r w:rsidR="001F3D86" w:rsidRPr="00E03B5F">
        <w:rPr>
          <w:rFonts w:ascii="Arial" w:hAnsi="Arial" w:cs="Arial"/>
        </w:rPr>
        <w:t xml:space="preserve"> if </w:t>
      </w:r>
      <w:r w:rsidR="00C5186A" w:rsidRPr="00E03B5F">
        <w:rPr>
          <w:rFonts w:ascii="Arial" w:hAnsi="Arial" w:cs="Arial"/>
        </w:rPr>
        <w:t>necessary,</w:t>
      </w:r>
      <w:r w:rsidR="001F3D86" w:rsidRPr="00E03B5F">
        <w:rPr>
          <w:rFonts w:ascii="Arial" w:hAnsi="Arial" w:cs="Arial"/>
        </w:rPr>
        <w:t xml:space="preserve"> we encode some features</w:t>
      </w:r>
      <w:r w:rsidR="00265EB4" w:rsidRPr="00E03B5F">
        <w:rPr>
          <w:rFonts w:ascii="Arial" w:hAnsi="Arial" w:cs="Arial"/>
        </w:rPr>
        <w:t>, where we convert categorical or textual features into numerical representations</w:t>
      </w:r>
      <w:r w:rsidR="009A15C9" w:rsidRPr="00E03B5F">
        <w:rPr>
          <w:rFonts w:ascii="Arial" w:hAnsi="Arial" w:cs="Arial"/>
        </w:rPr>
        <w:t xml:space="preserve"> so that the machine learning algorithms can understand the data better.</w:t>
      </w:r>
      <w:r w:rsidR="00C5186A" w:rsidRPr="00E03B5F">
        <w:rPr>
          <w:rFonts w:ascii="Arial" w:hAnsi="Arial" w:cs="Arial"/>
        </w:rPr>
        <w:t xml:space="preserve"> Lastly, we</w:t>
      </w:r>
      <w:r w:rsidR="005F56E9" w:rsidRPr="00E03B5F">
        <w:rPr>
          <w:rFonts w:ascii="Arial" w:hAnsi="Arial" w:cs="Arial"/>
        </w:rPr>
        <w:t xml:space="preserve"> create new features by combining </w:t>
      </w:r>
      <w:r w:rsidR="00AD1CAA" w:rsidRPr="00E03B5F">
        <w:rPr>
          <w:rFonts w:ascii="Arial" w:hAnsi="Arial" w:cs="Arial"/>
        </w:rPr>
        <w:t>different attributes.</w:t>
      </w:r>
      <w:r w:rsidR="00172850">
        <w:rPr>
          <w:rFonts w:ascii="Arial" w:hAnsi="Arial" w:cs="Arial"/>
        </w:rPr>
        <w:t xml:space="preserve"> [2] [3]</w:t>
      </w:r>
    </w:p>
    <w:p w14:paraId="37B6D821" w14:textId="194D6867" w:rsidR="0026436F" w:rsidRDefault="00D30D54" w:rsidP="0026436F">
      <w:pPr>
        <w:pStyle w:val="Heading1"/>
        <w:jc w:val="center"/>
      </w:pPr>
      <w:r>
        <w:t>Evaluation Metrics</w:t>
      </w:r>
    </w:p>
    <w:p w14:paraId="3DAE9D1B" w14:textId="2572B286" w:rsidR="00D30D54" w:rsidRDefault="001E47CC" w:rsidP="00D30D54">
      <w:pPr>
        <w:ind w:left="851" w:right="567"/>
        <w:rPr>
          <w:rFonts w:ascii="Arial" w:hAnsi="Arial" w:cs="Arial"/>
        </w:rPr>
      </w:pPr>
      <w:r>
        <w:rPr>
          <w:rFonts w:ascii="Arial" w:hAnsi="Arial" w:cs="Arial"/>
        </w:rPr>
        <w:t>Evaluation metrics</w:t>
      </w:r>
      <w:r w:rsidR="00492559">
        <w:rPr>
          <w:rFonts w:ascii="Arial" w:hAnsi="Arial" w:cs="Arial"/>
        </w:rPr>
        <w:t xml:space="preserve"> is used in machine learning to </w:t>
      </w:r>
      <w:r w:rsidR="00217908">
        <w:rPr>
          <w:rFonts w:ascii="Arial" w:hAnsi="Arial" w:cs="Arial"/>
        </w:rPr>
        <w:t>assess the performance of a machine learning model</w:t>
      </w:r>
      <w:r w:rsidR="00471249">
        <w:rPr>
          <w:rFonts w:ascii="Arial" w:hAnsi="Arial" w:cs="Arial"/>
        </w:rPr>
        <w:t xml:space="preserve">. </w:t>
      </w:r>
      <w:r w:rsidR="00BA4606">
        <w:rPr>
          <w:rFonts w:ascii="Arial" w:hAnsi="Arial" w:cs="Arial"/>
        </w:rPr>
        <w:t xml:space="preserve">Quantitative metrics are measured to </w:t>
      </w:r>
      <w:r w:rsidR="00041186">
        <w:rPr>
          <w:rFonts w:ascii="Arial" w:hAnsi="Arial" w:cs="Arial"/>
        </w:rPr>
        <w:t xml:space="preserve">evaluate how well the model is </w:t>
      </w:r>
      <w:r w:rsidR="003C48FA">
        <w:rPr>
          <w:rFonts w:ascii="Arial" w:hAnsi="Arial" w:cs="Arial"/>
        </w:rPr>
        <w:t xml:space="preserve">performing in tasks such as </w:t>
      </w:r>
      <w:r w:rsidR="0026441F" w:rsidRPr="0026441F">
        <w:rPr>
          <w:rFonts w:ascii="Arial" w:hAnsi="Arial" w:cs="Arial"/>
        </w:rPr>
        <w:t>classification, regression, or clustering.</w:t>
      </w:r>
    </w:p>
    <w:p w14:paraId="36E0F1AB" w14:textId="04F69552" w:rsidR="0026441F" w:rsidRDefault="00573E27" w:rsidP="00D30D54">
      <w:pPr>
        <w:ind w:left="851" w:right="567"/>
        <w:rPr>
          <w:rFonts w:ascii="Arial" w:hAnsi="Arial" w:cs="Arial"/>
        </w:rPr>
      </w:pPr>
      <w:r>
        <w:rPr>
          <w:rFonts w:ascii="Arial" w:hAnsi="Arial" w:cs="Arial"/>
        </w:rPr>
        <w:t xml:space="preserve">Evaluation metrics allows you to compare </w:t>
      </w:r>
      <w:r w:rsidR="00BE6589">
        <w:rPr>
          <w:rFonts w:ascii="Arial" w:hAnsi="Arial" w:cs="Arial"/>
        </w:rPr>
        <w:t>different</w:t>
      </w:r>
      <w:r w:rsidR="006A7525">
        <w:rPr>
          <w:rFonts w:ascii="Arial" w:hAnsi="Arial" w:cs="Arial"/>
        </w:rPr>
        <w:t xml:space="preserve"> models with one another or to compare the </w:t>
      </w:r>
      <w:r w:rsidR="00E53E44">
        <w:rPr>
          <w:rFonts w:ascii="Arial" w:hAnsi="Arial" w:cs="Arial"/>
        </w:rPr>
        <w:t>variations in the same model.</w:t>
      </w:r>
      <w:r w:rsidR="00CF382B">
        <w:rPr>
          <w:rFonts w:ascii="Arial" w:hAnsi="Arial" w:cs="Arial"/>
        </w:rPr>
        <w:t xml:space="preserve"> They are compared </w:t>
      </w:r>
      <w:r w:rsidR="00321B3A">
        <w:rPr>
          <w:rFonts w:ascii="Arial" w:hAnsi="Arial" w:cs="Arial"/>
        </w:rPr>
        <w:t xml:space="preserve">using the accuracies measured and </w:t>
      </w:r>
      <w:r w:rsidR="00BF6AFA">
        <w:rPr>
          <w:rFonts w:ascii="Arial" w:hAnsi="Arial" w:cs="Arial"/>
        </w:rPr>
        <w:t xml:space="preserve">comparing the predictions to the actual </w:t>
      </w:r>
      <w:r w:rsidR="00F34CA4">
        <w:rPr>
          <w:rFonts w:ascii="Arial" w:hAnsi="Arial" w:cs="Arial"/>
        </w:rPr>
        <w:t>ground truth values in the dataset.</w:t>
      </w:r>
    </w:p>
    <w:p w14:paraId="4790EEA4" w14:textId="33312BCC" w:rsidR="00F34CA4" w:rsidRDefault="00D13134" w:rsidP="00D30D54">
      <w:pPr>
        <w:ind w:left="851" w:right="567"/>
        <w:rPr>
          <w:rFonts w:ascii="Arial" w:hAnsi="Arial" w:cs="Arial"/>
        </w:rPr>
      </w:pPr>
      <w:r>
        <w:rPr>
          <w:rFonts w:ascii="Arial" w:hAnsi="Arial" w:cs="Arial"/>
        </w:rPr>
        <w:t>The evaluation metrics used in classification</w:t>
      </w:r>
      <w:r w:rsidR="006B602F">
        <w:rPr>
          <w:rFonts w:ascii="Arial" w:hAnsi="Arial" w:cs="Arial"/>
        </w:rPr>
        <w:t>:</w:t>
      </w:r>
    </w:p>
    <w:p w14:paraId="3A9ECD23" w14:textId="4BDEE435" w:rsidR="004E3D99" w:rsidRDefault="006B602F" w:rsidP="004E3D99">
      <w:pPr>
        <w:ind w:left="851" w:right="567"/>
        <w:rPr>
          <w:rFonts w:ascii="Arial" w:hAnsi="Arial" w:cs="Arial"/>
        </w:rPr>
      </w:pPr>
      <w:r>
        <w:rPr>
          <w:rFonts w:ascii="Arial" w:hAnsi="Arial" w:cs="Arial"/>
        </w:rPr>
        <w:t>Accuracy:</w:t>
      </w:r>
      <w:r w:rsidR="004E3D99">
        <w:rPr>
          <w:rFonts w:ascii="Arial" w:hAnsi="Arial" w:cs="Arial"/>
        </w:rPr>
        <w:t xml:space="preserve"> </w:t>
      </w:r>
      <w:r w:rsidR="00BB5432">
        <w:rPr>
          <w:rFonts w:ascii="Arial" w:hAnsi="Arial" w:cs="Arial"/>
        </w:rPr>
        <w:t>The correctly classified instances.</w:t>
      </w:r>
    </w:p>
    <w:p w14:paraId="4D00C94E" w14:textId="56611FEC" w:rsidR="009C5EC2" w:rsidRDefault="004E3D99" w:rsidP="009C5EC2">
      <w:pPr>
        <w:ind w:left="851" w:right="567"/>
        <w:rPr>
          <w:rFonts w:ascii="Arial" w:hAnsi="Arial" w:cs="Arial"/>
        </w:rPr>
      </w:pPr>
      <w:r>
        <w:rPr>
          <w:rFonts w:ascii="Arial" w:hAnsi="Arial" w:cs="Arial"/>
        </w:rPr>
        <w:t>Precision:</w:t>
      </w:r>
      <w:r w:rsidR="0031111D">
        <w:rPr>
          <w:rFonts w:ascii="Arial" w:hAnsi="Arial" w:cs="Arial"/>
        </w:rPr>
        <w:t xml:space="preserve"> The true positive values out of the total predicted pos</w:t>
      </w:r>
      <w:r w:rsidR="009C5EC2">
        <w:rPr>
          <w:rFonts w:ascii="Arial" w:hAnsi="Arial" w:cs="Arial"/>
        </w:rPr>
        <w:t>itives.</w:t>
      </w:r>
    </w:p>
    <w:p w14:paraId="4E2B0807" w14:textId="63A51A32" w:rsidR="004E3D99" w:rsidRDefault="004E3D99" w:rsidP="004E3D99">
      <w:pPr>
        <w:ind w:left="851" w:right="567"/>
        <w:rPr>
          <w:rFonts w:ascii="Arial" w:hAnsi="Arial" w:cs="Arial"/>
        </w:rPr>
      </w:pPr>
      <w:r>
        <w:rPr>
          <w:rFonts w:ascii="Arial" w:hAnsi="Arial" w:cs="Arial"/>
        </w:rPr>
        <w:t>F1 score:</w:t>
      </w:r>
      <w:r w:rsidR="00BE2B3D">
        <w:rPr>
          <w:rFonts w:ascii="Arial" w:hAnsi="Arial" w:cs="Arial"/>
        </w:rPr>
        <w:t xml:space="preserve"> The mean of </w:t>
      </w:r>
      <w:r w:rsidR="0088537F">
        <w:rPr>
          <w:rFonts w:ascii="Arial" w:hAnsi="Arial" w:cs="Arial"/>
        </w:rPr>
        <w:t>the Precision metric and the Sensitivity metric.</w:t>
      </w:r>
    </w:p>
    <w:p w14:paraId="757B8A04" w14:textId="4653B3B5" w:rsidR="004E3D99" w:rsidRDefault="007B53F5" w:rsidP="004E3D99">
      <w:pPr>
        <w:ind w:left="851" w:right="567"/>
        <w:rPr>
          <w:rFonts w:ascii="Arial" w:hAnsi="Arial" w:cs="Arial"/>
        </w:rPr>
      </w:pPr>
      <w:r>
        <w:rPr>
          <w:rFonts w:ascii="Arial" w:hAnsi="Arial" w:cs="Arial"/>
        </w:rPr>
        <w:t>Sensitivity:</w:t>
      </w:r>
      <w:r w:rsidR="004E0152">
        <w:rPr>
          <w:rFonts w:ascii="Arial" w:hAnsi="Arial" w:cs="Arial"/>
        </w:rPr>
        <w:t xml:space="preserve"> The true positive values out of the total actual positives.</w:t>
      </w:r>
    </w:p>
    <w:p w14:paraId="44368D56" w14:textId="6C40E2C8" w:rsidR="007B53F5" w:rsidRDefault="007B53F5" w:rsidP="004E3D99">
      <w:pPr>
        <w:ind w:left="851" w:right="567"/>
        <w:rPr>
          <w:rFonts w:ascii="Arial" w:hAnsi="Arial" w:cs="Arial"/>
        </w:rPr>
      </w:pPr>
      <w:r>
        <w:rPr>
          <w:rFonts w:ascii="Arial" w:hAnsi="Arial" w:cs="Arial"/>
        </w:rPr>
        <w:t>AUC-ROC:</w:t>
      </w:r>
      <w:r w:rsidR="0092183D">
        <w:rPr>
          <w:rFonts w:ascii="Arial" w:hAnsi="Arial" w:cs="Arial"/>
        </w:rPr>
        <w:t xml:space="preserve"> The classifiers ability to distinguish</w:t>
      </w:r>
      <w:r w:rsidR="00903909">
        <w:rPr>
          <w:rFonts w:ascii="Arial" w:hAnsi="Arial" w:cs="Arial"/>
        </w:rPr>
        <w:t xml:space="preserve"> between classes.</w:t>
      </w:r>
    </w:p>
    <w:p w14:paraId="467DB907" w14:textId="5AED5E27" w:rsidR="007B53F5" w:rsidRDefault="007B53F5" w:rsidP="004E3D99">
      <w:pPr>
        <w:ind w:left="851" w:right="567"/>
        <w:rPr>
          <w:rFonts w:ascii="Arial" w:hAnsi="Arial" w:cs="Arial"/>
        </w:rPr>
      </w:pPr>
      <w:r>
        <w:rPr>
          <w:rFonts w:ascii="Arial" w:hAnsi="Arial" w:cs="Arial"/>
        </w:rPr>
        <w:t>Confusion Matrix</w:t>
      </w:r>
      <w:r w:rsidR="00903909">
        <w:rPr>
          <w:rFonts w:ascii="Arial" w:hAnsi="Arial" w:cs="Arial"/>
        </w:rPr>
        <w:t xml:space="preserve">: </w:t>
      </w:r>
      <w:r w:rsidR="00903909" w:rsidRPr="00903909">
        <w:rPr>
          <w:rFonts w:ascii="Arial" w:hAnsi="Arial" w:cs="Arial"/>
        </w:rPr>
        <w:t>counts of true positives, true negatives, false positives, and false negatives.</w:t>
      </w:r>
    </w:p>
    <w:p w14:paraId="0C89EF96" w14:textId="6845B92D" w:rsidR="00E811B7" w:rsidRDefault="0066505E" w:rsidP="004E3D99">
      <w:pPr>
        <w:ind w:left="851" w:right="567"/>
        <w:rPr>
          <w:rFonts w:ascii="Arial" w:hAnsi="Arial" w:cs="Arial"/>
        </w:rPr>
      </w:pPr>
      <w:r>
        <w:rPr>
          <w:rFonts w:ascii="Arial" w:hAnsi="Arial" w:cs="Arial"/>
        </w:rPr>
        <w:t>We</w:t>
      </w:r>
      <w:r w:rsidR="002340B2">
        <w:rPr>
          <w:rFonts w:ascii="Arial" w:hAnsi="Arial" w:cs="Arial"/>
        </w:rPr>
        <w:t xml:space="preserve"> choose certain metrics for the purpose of the problem </w:t>
      </w:r>
      <w:r>
        <w:rPr>
          <w:rFonts w:ascii="Arial" w:hAnsi="Arial" w:cs="Arial"/>
        </w:rPr>
        <w:t>that we are faced with in the analysis.</w:t>
      </w:r>
    </w:p>
    <w:p w14:paraId="0355AC58" w14:textId="47632503" w:rsidR="002B2446" w:rsidRDefault="002B2446" w:rsidP="004E3D99">
      <w:pPr>
        <w:ind w:left="851" w:right="567"/>
        <w:rPr>
          <w:rFonts w:ascii="Arial" w:hAnsi="Arial" w:cs="Arial"/>
        </w:rPr>
      </w:pPr>
      <w:r>
        <w:rPr>
          <w:rFonts w:ascii="Arial" w:hAnsi="Arial" w:cs="Arial"/>
        </w:rPr>
        <w:t>[4]</w:t>
      </w:r>
    </w:p>
    <w:p w14:paraId="3E45805C" w14:textId="11E03F3D" w:rsidR="0066505E" w:rsidRDefault="00E62334" w:rsidP="008B652C">
      <w:pPr>
        <w:pStyle w:val="Heading1"/>
        <w:jc w:val="center"/>
        <w:rPr>
          <w:szCs w:val="44"/>
        </w:rPr>
      </w:pPr>
      <w:r>
        <w:rPr>
          <w:szCs w:val="44"/>
        </w:rPr>
        <w:t xml:space="preserve">Model selection and Hyperparameter </w:t>
      </w:r>
      <w:proofErr w:type="gramStart"/>
      <w:r>
        <w:rPr>
          <w:szCs w:val="44"/>
        </w:rPr>
        <w:t>tuning</w:t>
      </w:r>
      <w:proofErr w:type="gramEnd"/>
    </w:p>
    <w:p w14:paraId="564C86F4" w14:textId="6B73885A" w:rsidR="00540A63" w:rsidRDefault="00D63228" w:rsidP="00AD3692">
      <w:pPr>
        <w:ind w:left="851" w:right="567"/>
        <w:rPr>
          <w:rFonts w:ascii="Arial" w:hAnsi="Arial" w:cs="Arial"/>
        </w:rPr>
      </w:pPr>
      <w:r>
        <w:rPr>
          <w:rFonts w:ascii="Arial" w:hAnsi="Arial" w:cs="Arial"/>
        </w:rPr>
        <w:t xml:space="preserve">For the model selection process, we </w:t>
      </w:r>
      <w:r w:rsidR="00340123">
        <w:rPr>
          <w:rFonts w:ascii="Arial" w:hAnsi="Arial" w:cs="Arial"/>
        </w:rPr>
        <w:t>chose</w:t>
      </w:r>
      <w:r>
        <w:rPr>
          <w:rFonts w:ascii="Arial" w:hAnsi="Arial" w:cs="Arial"/>
        </w:rPr>
        <w:t xml:space="preserve"> the best model architecture</w:t>
      </w:r>
      <w:r w:rsidR="003A301C">
        <w:rPr>
          <w:rFonts w:ascii="Arial" w:hAnsi="Arial" w:cs="Arial"/>
        </w:rPr>
        <w:t xml:space="preserve"> and </w:t>
      </w:r>
      <w:r w:rsidR="0088234E">
        <w:rPr>
          <w:rFonts w:ascii="Arial" w:hAnsi="Arial" w:cs="Arial"/>
        </w:rPr>
        <w:t>the best</w:t>
      </w:r>
      <w:r w:rsidR="006A59AA">
        <w:rPr>
          <w:rFonts w:ascii="Arial" w:hAnsi="Arial" w:cs="Arial"/>
        </w:rPr>
        <w:t xml:space="preserve"> classification</w:t>
      </w:r>
      <w:r w:rsidR="0088234E">
        <w:rPr>
          <w:rFonts w:ascii="Arial" w:hAnsi="Arial" w:cs="Arial"/>
        </w:rPr>
        <w:t xml:space="preserve"> algorithm to solve our data analysis problem.</w:t>
      </w:r>
      <w:r w:rsidR="00E66974">
        <w:rPr>
          <w:rFonts w:ascii="Arial" w:hAnsi="Arial" w:cs="Arial"/>
        </w:rPr>
        <w:t xml:space="preserve"> The purpose of model selection </w:t>
      </w:r>
      <w:r w:rsidR="00475736">
        <w:rPr>
          <w:rFonts w:ascii="Arial" w:hAnsi="Arial" w:cs="Arial"/>
        </w:rPr>
        <w:t>is to identify</w:t>
      </w:r>
      <w:r w:rsidR="0022618B">
        <w:rPr>
          <w:rFonts w:ascii="Arial" w:hAnsi="Arial" w:cs="Arial"/>
        </w:rPr>
        <w:t xml:space="preserve"> the</w:t>
      </w:r>
      <w:r w:rsidR="000271B1">
        <w:rPr>
          <w:rFonts w:ascii="Arial" w:hAnsi="Arial" w:cs="Arial"/>
        </w:rPr>
        <w:t xml:space="preserve"> model that generalizes well and performs the best.</w:t>
      </w:r>
      <w:r w:rsidR="00FD201C">
        <w:rPr>
          <w:rFonts w:ascii="Arial" w:hAnsi="Arial" w:cs="Arial"/>
        </w:rPr>
        <w:t xml:space="preserve"> </w:t>
      </w:r>
      <w:r w:rsidR="00FF215B">
        <w:rPr>
          <w:rFonts w:ascii="Arial" w:hAnsi="Arial" w:cs="Arial"/>
        </w:rPr>
        <w:t>We</w:t>
      </w:r>
      <w:r w:rsidR="00FD201C">
        <w:rPr>
          <w:rFonts w:ascii="Arial" w:hAnsi="Arial" w:cs="Arial"/>
        </w:rPr>
        <w:t xml:space="preserve"> use evaluation metrics to </w:t>
      </w:r>
      <w:r w:rsidR="00FF215B">
        <w:rPr>
          <w:rFonts w:ascii="Arial" w:hAnsi="Arial" w:cs="Arial"/>
        </w:rPr>
        <w:t>find the best model</w:t>
      </w:r>
      <w:r w:rsidR="001F6391">
        <w:rPr>
          <w:rFonts w:ascii="Arial" w:hAnsi="Arial" w:cs="Arial"/>
        </w:rPr>
        <w:t xml:space="preserve">, </w:t>
      </w:r>
      <w:r w:rsidR="00356600">
        <w:rPr>
          <w:rFonts w:ascii="Arial" w:hAnsi="Arial" w:cs="Arial"/>
        </w:rPr>
        <w:t xml:space="preserve">the evaluation is often performed by </w:t>
      </w:r>
      <w:r w:rsidR="00A00AE9">
        <w:rPr>
          <w:rFonts w:ascii="Arial" w:hAnsi="Arial" w:cs="Arial"/>
        </w:rPr>
        <w:lastRenderedPageBreak/>
        <w:t xml:space="preserve">using a training set and </w:t>
      </w:r>
      <w:r w:rsidR="00D72A59">
        <w:rPr>
          <w:rFonts w:ascii="Arial" w:hAnsi="Arial" w:cs="Arial"/>
        </w:rPr>
        <w:t>then evaluating it on a validation set</w:t>
      </w:r>
      <w:r w:rsidR="00B36C1E">
        <w:rPr>
          <w:rFonts w:ascii="Arial" w:hAnsi="Arial" w:cs="Arial"/>
        </w:rPr>
        <w:t>.</w:t>
      </w:r>
      <w:r w:rsidR="002856E2">
        <w:rPr>
          <w:rFonts w:ascii="Arial" w:hAnsi="Arial" w:cs="Arial"/>
        </w:rPr>
        <w:t xml:space="preserve"> The model that performs the best on the</w:t>
      </w:r>
      <w:r w:rsidR="008A12B9">
        <w:rPr>
          <w:rFonts w:ascii="Arial" w:hAnsi="Arial" w:cs="Arial"/>
        </w:rPr>
        <w:t xml:space="preserve"> validation set is selected as our final model.</w:t>
      </w:r>
    </w:p>
    <w:p w14:paraId="1D70C0B1" w14:textId="423CF466" w:rsidR="008A12B9" w:rsidRDefault="00954B7F" w:rsidP="00540A63">
      <w:pPr>
        <w:ind w:left="851" w:right="567"/>
        <w:rPr>
          <w:rFonts w:ascii="Arial" w:hAnsi="Arial" w:cs="Arial"/>
        </w:rPr>
      </w:pPr>
      <w:r>
        <w:rPr>
          <w:rFonts w:ascii="Arial" w:hAnsi="Arial" w:cs="Arial"/>
        </w:rPr>
        <w:t>For h</w:t>
      </w:r>
      <w:r w:rsidR="009264D9">
        <w:rPr>
          <w:rFonts w:ascii="Arial" w:hAnsi="Arial" w:cs="Arial"/>
        </w:rPr>
        <w:t>yperparameter tuning, we find the optimal values for the hyperparameters</w:t>
      </w:r>
      <w:r w:rsidR="001D03ED">
        <w:rPr>
          <w:rFonts w:ascii="Arial" w:hAnsi="Arial" w:cs="Arial"/>
        </w:rPr>
        <w:t xml:space="preserve"> of a chosen model.</w:t>
      </w:r>
      <w:r w:rsidR="00182121">
        <w:rPr>
          <w:rFonts w:ascii="Arial" w:hAnsi="Arial" w:cs="Arial"/>
        </w:rPr>
        <w:t xml:space="preserve"> </w:t>
      </w:r>
      <w:r w:rsidR="00897BCD">
        <w:rPr>
          <w:rFonts w:ascii="Arial" w:hAnsi="Arial" w:cs="Arial"/>
        </w:rPr>
        <w:t>The parameters are not learned</w:t>
      </w:r>
      <w:r w:rsidR="00513D8C">
        <w:rPr>
          <w:rFonts w:ascii="Arial" w:hAnsi="Arial" w:cs="Arial"/>
        </w:rPr>
        <w:t xml:space="preserve"> from the </w:t>
      </w:r>
      <w:proofErr w:type="gramStart"/>
      <w:r w:rsidR="00513D8C">
        <w:rPr>
          <w:rFonts w:ascii="Arial" w:hAnsi="Arial" w:cs="Arial"/>
        </w:rPr>
        <w:t>data</w:t>
      </w:r>
      <w:proofErr w:type="gramEnd"/>
      <w:r w:rsidR="00513D8C">
        <w:rPr>
          <w:rFonts w:ascii="Arial" w:hAnsi="Arial" w:cs="Arial"/>
        </w:rPr>
        <w:t xml:space="preserve"> instead they are set before the machine learning process begins.</w:t>
      </w:r>
      <w:r w:rsidR="00B947BF">
        <w:rPr>
          <w:rFonts w:ascii="Arial" w:hAnsi="Arial" w:cs="Arial"/>
        </w:rPr>
        <w:t xml:space="preserve"> The parameters control the behavior and performance of the model</w:t>
      </w:r>
      <w:r w:rsidR="00D52D19">
        <w:rPr>
          <w:rFonts w:ascii="Arial" w:hAnsi="Arial" w:cs="Arial"/>
        </w:rPr>
        <w:t>.</w:t>
      </w:r>
    </w:p>
    <w:p w14:paraId="12BD5F02" w14:textId="67BC4CDB" w:rsidR="00841EB6" w:rsidRDefault="00DF5D86" w:rsidP="00540A63">
      <w:pPr>
        <w:ind w:left="851" w:right="567"/>
        <w:rPr>
          <w:rFonts w:ascii="Arial" w:hAnsi="Arial" w:cs="Arial"/>
        </w:rPr>
      </w:pPr>
      <w:r>
        <w:rPr>
          <w:rFonts w:ascii="Arial" w:hAnsi="Arial" w:cs="Arial"/>
        </w:rPr>
        <w:t xml:space="preserve">We find the combination of hyperparameter values that results in the best </w:t>
      </w:r>
      <w:r w:rsidR="004F7CA7">
        <w:rPr>
          <w:rFonts w:ascii="Arial" w:hAnsi="Arial" w:cs="Arial"/>
        </w:rPr>
        <w:t>performing model</w:t>
      </w:r>
      <w:r w:rsidR="00D454EF">
        <w:rPr>
          <w:rFonts w:ascii="Arial" w:hAnsi="Arial" w:cs="Arial"/>
        </w:rPr>
        <w:t>.</w:t>
      </w:r>
      <w:r w:rsidR="007D4958">
        <w:rPr>
          <w:rFonts w:ascii="Arial" w:hAnsi="Arial" w:cs="Arial"/>
        </w:rPr>
        <w:t xml:space="preserve"> We can use techniques such as: </w:t>
      </w:r>
      <w:r w:rsidR="00FF00FC" w:rsidRPr="00FF00FC">
        <w:rPr>
          <w:rFonts w:ascii="Arial" w:hAnsi="Arial" w:cs="Arial"/>
        </w:rPr>
        <w:t>grid search, random search, or Bayesian optimization</w:t>
      </w:r>
      <w:r w:rsidR="00FF00FC">
        <w:rPr>
          <w:rFonts w:ascii="Arial" w:hAnsi="Arial" w:cs="Arial"/>
        </w:rPr>
        <w:t xml:space="preserve"> to perform hyperparameter tuning.</w:t>
      </w:r>
      <w:r w:rsidR="00AC69B2">
        <w:rPr>
          <w:rFonts w:ascii="Arial" w:hAnsi="Arial" w:cs="Arial"/>
        </w:rPr>
        <w:t xml:space="preserve"> Using these </w:t>
      </w:r>
      <w:proofErr w:type="gramStart"/>
      <w:r w:rsidR="00AC69B2">
        <w:rPr>
          <w:rFonts w:ascii="Arial" w:hAnsi="Arial" w:cs="Arial"/>
        </w:rPr>
        <w:t>techniques</w:t>
      </w:r>
      <w:proofErr w:type="gramEnd"/>
      <w:r w:rsidR="00AC69B2">
        <w:rPr>
          <w:rFonts w:ascii="Arial" w:hAnsi="Arial" w:cs="Arial"/>
        </w:rPr>
        <w:t xml:space="preserve"> we can find the </w:t>
      </w:r>
      <w:r w:rsidR="00A978F6">
        <w:rPr>
          <w:rFonts w:ascii="Arial" w:hAnsi="Arial" w:cs="Arial"/>
        </w:rPr>
        <w:t>combination of hyperparameters</w:t>
      </w:r>
      <w:r w:rsidR="00C104B4">
        <w:rPr>
          <w:rFonts w:ascii="Arial" w:hAnsi="Arial" w:cs="Arial"/>
        </w:rPr>
        <w:t xml:space="preserve"> that yield the </w:t>
      </w:r>
      <w:r w:rsidR="000F170D">
        <w:rPr>
          <w:rFonts w:ascii="Arial" w:hAnsi="Arial" w:cs="Arial"/>
        </w:rPr>
        <w:t>best performance, these are then chosen for our model.</w:t>
      </w:r>
    </w:p>
    <w:p w14:paraId="70DA39C1" w14:textId="27168C61" w:rsidR="00671FF0" w:rsidRDefault="00671FF0" w:rsidP="00540A63">
      <w:pPr>
        <w:ind w:left="851" w:right="567"/>
        <w:rPr>
          <w:rFonts w:ascii="Arial" w:hAnsi="Arial" w:cs="Arial"/>
        </w:rPr>
      </w:pPr>
      <w:r>
        <w:rPr>
          <w:rFonts w:ascii="Arial" w:hAnsi="Arial" w:cs="Arial"/>
        </w:rPr>
        <w:t>[5]</w:t>
      </w:r>
    </w:p>
    <w:p w14:paraId="1C30C07E" w14:textId="532ADCB0" w:rsidR="00984A27" w:rsidRDefault="009E48D8" w:rsidP="00984A27">
      <w:pPr>
        <w:pStyle w:val="Heading1"/>
        <w:jc w:val="center"/>
      </w:pPr>
      <w:r>
        <w:t xml:space="preserve">Data set chosen for </w:t>
      </w:r>
      <w:proofErr w:type="gramStart"/>
      <w:r>
        <w:t>classification</w:t>
      </w:r>
      <w:proofErr w:type="gramEnd"/>
    </w:p>
    <w:p w14:paraId="61910257" w14:textId="77777777" w:rsidR="009E48D8" w:rsidRPr="009E48D8" w:rsidRDefault="009E48D8" w:rsidP="009E48D8">
      <w:pPr>
        <w:rPr>
          <w:rFonts w:ascii="Arial" w:hAnsi="Arial" w:cs="Arial"/>
        </w:rPr>
      </w:pPr>
    </w:p>
    <w:p w14:paraId="19B2A4DB" w14:textId="6F9E3691" w:rsidR="00B36C1E" w:rsidRDefault="00A640DD" w:rsidP="009E48D8">
      <w:pPr>
        <w:ind w:left="851" w:right="567"/>
        <w:rPr>
          <w:rFonts w:ascii="Arial" w:hAnsi="Arial" w:cs="Arial"/>
        </w:rPr>
      </w:pPr>
      <w:r>
        <w:rPr>
          <w:rFonts w:ascii="Arial" w:hAnsi="Arial" w:cs="Arial"/>
        </w:rPr>
        <w:t>The dataset was selected for classification</w:t>
      </w:r>
      <w:r w:rsidR="002174E7">
        <w:rPr>
          <w:rFonts w:ascii="Arial" w:hAnsi="Arial" w:cs="Arial"/>
        </w:rPr>
        <w:t xml:space="preserve">, for predicting the quality of wine based on the </w:t>
      </w:r>
      <w:r w:rsidR="00F536B3">
        <w:rPr>
          <w:rFonts w:ascii="Arial" w:hAnsi="Arial" w:cs="Arial"/>
        </w:rPr>
        <w:t>independent variables</w:t>
      </w:r>
      <w:r w:rsidR="009C63C7">
        <w:rPr>
          <w:rFonts w:ascii="Arial" w:hAnsi="Arial" w:cs="Arial"/>
        </w:rPr>
        <w:t>.</w:t>
      </w:r>
    </w:p>
    <w:p w14:paraId="23FFBB0C" w14:textId="6CD5593F" w:rsidR="009C63C7" w:rsidRDefault="006B3A69" w:rsidP="009E48D8">
      <w:pPr>
        <w:ind w:left="851" w:right="567"/>
        <w:rPr>
          <w:rFonts w:ascii="Arial" w:hAnsi="Arial" w:cs="Arial"/>
        </w:rPr>
      </w:pPr>
      <w:r>
        <w:rPr>
          <w:rFonts w:ascii="Arial" w:hAnsi="Arial" w:cs="Arial"/>
        </w:rPr>
        <w:t>The dataset includes 11 ph</w:t>
      </w:r>
      <w:r w:rsidR="00C27498">
        <w:rPr>
          <w:rFonts w:ascii="Arial" w:hAnsi="Arial" w:cs="Arial"/>
        </w:rPr>
        <w:t>ysiochemical</w:t>
      </w:r>
      <w:r w:rsidR="00436DA6">
        <w:rPr>
          <w:rFonts w:ascii="Arial" w:hAnsi="Arial" w:cs="Arial"/>
        </w:rPr>
        <w:t xml:space="preserve"> features</w:t>
      </w:r>
      <w:r w:rsidR="00C27498">
        <w:rPr>
          <w:rFonts w:ascii="Arial" w:hAnsi="Arial" w:cs="Arial"/>
        </w:rPr>
        <w:t xml:space="preserve"> that </w:t>
      </w:r>
      <w:r w:rsidR="00436DA6">
        <w:rPr>
          <w:rFonts w:ascii="Arial" w:hAnsi="Arial" w:cs="Arial"/>
        </w:rPr>
        <w:t>are both objective and measurable</w:t>
      </w:r>
      <w:r w:rsidR="00DB06B0">
        <w:rPr>
          <w:rFonts w:ascii="Arial" w:hAnsi="Arial" w:cs="Arial"/>
        </w:rPr>
        <w:t xml:space="preserve">. The features </w:t>
      </w:r>
      <w:r w:rsidR="00F36EC8">
        <w:rPr>
          <w:rFonts w:ascii="Arial" w:hAnsi="Arial" w:cs="Arial"/>
        </w:rPr>
        <w:t xml:space="preserve">encompass a range of </w:t>
      </w:r>
      <w:r w:rsidR="00FD77C7">
        <w:rPr>
          <w:rFonts w:ascii="Arial" w:hAnsi="Arial" w:cs="Arial"/>
        </w:rPr>
        <w:t>different chemical properties such as</w:t>
      </w:r>
      <w:r w:rsidR="00ED353E">
        <w:rPr>
          <w:rFonts w:ascii="Arial" w:hAnsi="Arial" w:cs="Arial"/>
        </w:rPr>
        <w:t xml:space="preserve"> </w:t>
      </w:r>
      <w:r w:rsidR="00ED353E" w:rsidRPr="00ED353E">
        <w:rPr>
          <w:rFonts w:ascii="Arial" w:hAnsi="Arial" w:cs="Arial"/>
        </w:rPr>
        <w:t>acidity levels, residual sugar, chlorides, sulfur dioxide, density, pH, sulphates, and alcohol content.</w:t>
      </w:r>
      <w:r w:rsidR="00ED353E">
        <w:rPr>
          <w:rFonts w:ascii="Arial" w:hAnsi="Arial" w:cs="Arial"/>
        </w:rPr>
        <w:t xml:space="preserve"> The features are quantitatively measurable</w:t>
      </w:r>
      <w:r w:rsidR="00042927">
        <w:rPr>
          <w:rFonts w:ascii="Arial" w:hAnsi="Arial" w:cs="Arial"/>
        </w:rPr>
        <w:t>, making them suitable for classification algorithms.</w:t>
      </w:r>
    </w:p>
    <w:p w14:paraId="228EA50A" w14:textId="2367A0DD" w:rsidR="00042927" w:rsidRDefault="003D6F3B" w:rsidP="009E48D8">
      <w:pPr>
        <w:ind w:left="851" w:right="567"/>
        <w:rPr>
          <w:rFonts w:ascii="Arial" w:hAnsi="Arial" w:cs="Arial"/>
        </w:rPr>
      </w:pPr>
      <w:r>
        <w:rPr>
          <w:rFonts w:ascii="Arial" w:hAnsi="Arial" w:cs="Arial"/>
        </w:rPr>
        <w:t xml:space="preserve">There is a single output variable </w:t>
      </w:r>
      <w:r w:rsidR="00C75E3D">
        <w:rPr>
          <w:rFonts w:ascii="Arial" w:hAnsi="Arial" w:cs="Arial"/>
        </w:rPr>
        <w:t>in the dataset that we seek to predict</w:t>
      </w:r>
      <w:r w:rsidR="00AD337B">
        <w:rPr>
          <w:rFonts w:ascii="Arial" w:hAnsi="Arial" w:cs="Arial"/>
        </w:rPr>
        <w:t xml:space="preserve"> which is the quality score of the wine. The quality score is a continuous </w:t>
      </w:r>
      <w:r w:rsidR="003E73BC">
        <w:rPr>
          <w:rFonts w:ascii="Arial" w:hAnsi="Arial" w:cs="Arial"/>
        </w:rPr>
        <w:t xml:space="preserve">variable that ranges from 0-10. The quality score is the overall </w:t>
      </w:r>
      <w:r w:rsidR="00F711F3">
        <w:rPr>
          <w:rFonts w:ascii="Arial" w:hAnsi="Arial" w:cs="Arial"/>
        </w:rPr>
        <w:t xml:space="preserve">sensory perception of the wine. For the dataset to </w:t>
      </w:r>
      <w:r w:rsidR="00A43FE2">
        <w:rPr>
          <w:rFonts w:ascii="Arial" w:hAnsi="Arial" w:cs="Arial"/>
        </w:rPr>
        <w:t xml:space="preserve">be used for classification we would need to </w:t>
      </w:r>
      <w:r w:rsidR="00AA2839">
        <w:rPr>
          <w:rFonts w:ascii="Arial" w:hAnsi="Arial" w:cs="Arial"/>
        </w:rPr>
        <w:t>insert the quality scores into classes or determine a threshold</w:t>
      </w:r>
      <w:r w:rsidR="00C543AD">
        <w:rPr>
          <w:rFonts w:ascii="Arial" w:hAnsi="Arial" w:cs="Arial"/>
        </w:rPr>
        <w:t xml:space="preserve"> to distinguish between the different quality levels.</w:t>
      </w:r>
    </w:p>
    <w:p w14:paraId="3DD09816" w14:textId="7F3FB19C" w:rsidR="00324EE4" w:rsidRDefault="001D19CA" w:rsidP="009E48D8">
      <w:pPr>
        <w:ind w:left="851" w:right="567"/>
        <w:rPr>
          <w:rFonts w:ascii="Arial" w:hAnsi="Arial" w:cs="Arial"/>
        </w:rPr>
      </w:pPr>
      <w:r>
        <w:rPr>
          <w:rFonts w:ascii="Arial" w:hAnsi="Arial" w:cs="Arial"/>
        </w:rPr>
        <w:t>The quality score is contin</w:t>
      </w:r>
      <w:r w:rsidR="000C012C">
        <w:rPr>
          <w:rFonts w:ascii="Arial" w:hAnsi="Arial" w:cs="Arial"/>
        </w:rPr>
        <w:t>uous so we would have to convert it into discrete class labels to perform cl</w:t>
      </w:r>
      <w:r w:rsidR="00F72933">
        <w:rPr>
          <w:rFonts w:ascii="Arial" w:hAnsi="Arial" w:cs="Arial"/>
        </w:rPr>
        <w:t xml:space="preserve">assification. </w:t>
      </w:r>
      <w:r w:rsidR="007C6EA1">
        <w:rPr>
          <w:rFonts w:ascii="Arial" w:hAnsi="Arial" w:cs="Arial"/>
        </w:rPr>
        <w:t>W</w:t>
      </w:r>
      <w:r w:rsidR="00F72933">
        <w:rPr>
          <w:rFonts w:ascii="Arial" w:hAnsi="Arial" w:cs="Arial"/>
        </w:rPr>
        <w:t>e could create classes suc</w:t>
      </w:r>
      <w:r w:rsidR="00DB36AA">
        <w:rPr>
          <w:rFonts w:ascii="Arial" w:hAnsi="Arial" w:cs="Arial"/>
        </w:rPr>
        <w:t>h as “low quality”, “medium quality” and “high quality”</w:t>
      </w:r>
      <w:r w:rsidR="005E0388">
        <w:rPr>
          <w:rFonts w:ascii="Arial" w:hAnsi="Arial" w:cs="Arial"/>
        </w:rPr>
        <w:t xml:space="preserve"> depending on the range of the quality scores.</w:t>
      </w:r>
      <w:r w:rsidR="00AC3569">
        <w:rPr>
          <w:rFonts w:ascii="Arial" w:hAnsi="Arial" w:cs="Arial"/>
        </w:rPr>
        <w:t xml:space="preserve"> Therefor we would be able to frame this problem as a classification task</w:t>
      </w:r>
      <w:r w:rsidR="00390641">
        <w:rPr>
          <w:rFonts w:ascii="Arial" w:hAnsi="Arial" w:cs="Arial"/>
        </w:rPr>
        <w:t>, w</w:t>
      </w:r>
      <w:r w:rsidR="00360E89">
        <w:rPr>
          <w:rFonts w:ascii="Arial" w:hAnsi="Arial" w:cs="Arial"/>
        </w:rPr>
        <w:t>e would then be able to predict the class label (quality level) based on</w:t>
      </w:r>
      <w:r w:rsidR="005147B6">
        <w:rPr>
          <w:rFonts w:ascii="Arial" w:hAnsi="Arial" w:cs="Arial"/>
        </w:rPr>
        <w:t xml:space="preserve"> the input variables.</w:t>
      </w:r>
    </w:p>
    <w:p w14:paraId="2A3BCDF7" w14:textId="42E7A525" w:rsidR="00B36C1E" w:rsidRDefault="005B2CB0" w:rsidP="00540A63">
      <w:pPr>
        <w:ind w:left="851" w:right="567"/>
        <w:rPr>
          <w:rFonts w:ascii="Arial" w:hAnsi="Arial" w:cs="Arial"/>
        </w:rPr>
      </w:pPr>
      <w:r>
        <w:rPr>
          <w:rFonts w:ascii="Arial" w:hAnsi="Arial" w:cs="Arial"/>
        </w:rPr>
        <w:t xml:space="preserve">The dataset is labeled, therefor </w:t>
      </w:r>
      <w:r w:rsidR="00545A2B">
        <w:rPr>
          <w:rFonts w:ascii="Arial" w:hAnsi="Arial" w:cs="Arial"/>
        </w:rPr>
        <w:t>each instance has a corresponding quality score</w:t>
      </w:r>
      <w:r w:rsidR="00133C65">
        <w:rPr>
          <w:rFonts w:ascii="Arial" w:hAnsi="Arial" w:cs="Arial"/>
        </w:rPr>
        <w:t>, this makes the problem suitable for supervised learning</w:t>
      </w:r>
      <w:r w:rsidR="006B624D">
        <w:rPr>
          <w:rFonts w:ascii="Arial" w:hAnsi="Arial" w:cs="Arial"/>
        </w:rPr>
        <w:t>, so we can train a classification model using the input variables</w:t>
      </w:r>
      <w:r w:rsidR="003D09D7">
        <w:rPr>
          <w:rFonts w:ascii="Arial" w:hAnsi="Arial" w:cs="Arial"/>
        </w:rPr>
        <w:t xml:space="preserve"> as </w:t>
      </w:r>
      <w:r w:rsidR="00BF3102">
        <w:rPr>
          <w:rFonts w:ascii="Arial" w:hAnsi="Arial" w:cs="Arial"/>
        </w:rPr>
        <w:t>predictors and use the quality of wine as the target variable.</w:t>
      </w:r>
    </w:p>
    <w:p w14:paraId="58C1F9D0" w14:textId="70DCDEB0" w:rsidR="007C6EA1" w:rsidRDefault="00061891" w:rsidP="00540A63">
      <w:pPr>
        <w:ind w:left="851" w:right="567"/>
        <w:rPr>
          <w:rFonts w:ascii="Arial" w:hAnsi="Arial" w:cs="Arial"/>
        </w:rPr>
      </w:pPr>
      <w:r>
        <w:rPr>
          <w:rFonts w:ascii="Arial" w:hAnsi="Arial" w:cs="Arial"/>
        </w:rPr>
        <w:t>Using the dataset and various classification algorithms</w:t>
      </w:r>
      <w:r w:rsidR="005A3C5C">
        <w:rPr>
          <w:rFonts w:ascii="Arial" w:hAnsi="Arial" w:cs="Arial"/>
        </w:rPr>
        <w:t xml:space="preserve"> we can develop a model that has learnt about the relationship between the </w:t>
      </w:r>
      <w:r w:rsidR="008C7269">
        <w:rPr>
          <w:rFonts w:ascii="Arial" w:hAnsi="Arial" w:cs="Arial"/>
        </w:rPr>
        <w:t>physiochemical properties of the wine and the quality of the wine</w:t>
      </w:r>
      <w:r w:rsidR="00A33FDE">
        <w:rPr>
          <w:rFonts w:ascii="Arial" w:hAnsi="Arial" w:cs="Arial"/>
        </w:rPr>
        <w:t xml:space="preserve">. </w:t>
      </w:r>
      <w:r w:rsidR="00EE75AA">
        <w:rPr>
          <w:rFonts w:ascii="Arial" w:hAnsi="Arial" w:cs="Arial"/>
        </w:rPr>
        <w:t>W</w:t>
      </w:r>
      <w:r w:rsidR="00A33FDE">
        <w:rPr>
          <w:rFonts w:ascii="Arial" w:hAnsi="Arial" w:cs="Arial"/>
        </w:rPr>
        <w:t xml:space="preserve">e can use the trained model to predict the quality level </w:t>
      </w:r>
      <w:r w:rsidR="004A2449">
        <w:rPr>
          <w:rFonts w:ascii="Arial" w:hAnsi="Arial" w:cs="Arial"/>
        </w:rPr>
        <w:t>of</w:t>
      </w:r>
      <w:r w:rsidR="004E1ED4">
        <w:rPr>
          <w:rFonts w:ascii="Arial" w:hAnsi="Arial" w:cs="Arial"/>
        </w:rPr>
        <w:t xml:space="preserve"> the</w:t>
      </w:r>
      <w:r w:rsidR="004A2449">
        <w:rPr>
          <w:rFonts w:ascii="Arial" w:hAnsi="Arial" w:cs="Arial"/>
        </w:rPr>
        <w:t xml:space="preserve"> new unlabeled instances</w:t>
      </w:r>
      <w:r w:rsidR="00C21CE2">
        <w:rPr>
          <w:rFonts w:ascii="Arial" w:hAnsi="Arial" w:cs="Arial"/>
        </w:rPr>
        <w:t>.</w:t>
      </w:r>
    </w:p>
    <w:p w14:paraId="55020FC4" w14:textId="462AEE11" w:rsidR="00364561" w:rsidRDefault="00705FC2" w:rsidP="006D2F84">
      <w:pPr>
        <w:pStyle w:val="Heading1"/>
        <w:jc w:val="center"/>
      </w:pPr>
      <w:r>
        <w:t xml:space="preserve">Analysis and </w:t>
      </w:r>
      <w:r w:rsidR="006D2F84">
        <w:t>Answer to Question</w:t>
      </w:r>
    </w:p>
    <w:p w14:paraId="143A16DF" w14:textId="49410741" w:rsidR="006D2F84" w:rsidRDefault="00522E4D" w:rsidP="006D2F84">
      <w:pPr>
        <w:ind w:left="851" w:right="567"/>
        <w:rPr>
          <w:rFonts w:ascii="Arial" w:hAnsi="Arial" w:cs="Arial"/>
        </w:rPr>
      </w:pPr>
      <w:r>
        <w:rPr>
          <w:rFonts w:ascii="Arial" w:hAnsi="Arial" w:cs="Arial"/>
        </w:rPr>
        <w:t>We will be performing prediction analysis on the dataset</w:t>
      </w:r>
      <w:r w:rsidR="00ED5DBF">
        <w:rPr>
          <w:rFonts w:ascii="Arial" w:hAnsi="Arial" w:cs="Arial"/>
        </w:rPr>
        <w:t>, determining the quality of wine</w:t>
      </w:r>
      <w:r w:rsidR="00801451">
        <w:rPr>
          <w:rFonts w:ascii="Arial" w:hAnsi="Arial" w:cs="Arial"/>
        </w:rPr>
        <w:t xml:space="preserve">. </w:t>
      </w:r>
      <w:r w:rsidR="003F4E4A">
        <w:rPr>
          <w:rFonts w:ascii="Arial" w:hAnsi="Arial" w:cs="Arial"/>
        </w:rPr>
        <w:t>The data analysis process we will be following goes as follows:</w:t>
      </w:r>
    </w:p>
    <w:p w14:paraId="0D3E3F13" w14:textId="24DC8DE1" w:rsidR="003F4E4A" w:rsidRDefault="00A42440" w:rsidP="006D2F84">
      <w:pPr>
        <w:ind w:left="851" w:right="567"/>
        <w:rPr>
          <w:rFonts w:ascii="Arial" w:hAnsi="Arial" w:cs="Arial"/>
        </w:rPr>
      </w:pPr>
      <w:r>
        <w:rPr>
          <w:rFonts w:ascii="Arial" w:hAnsi="Arial" w:cs="Arial"/>
        </w:rPr>
        <w:t>Data processing</w:t>
      </w:r>
      <w:r w:rsidR="00ED6EF1">
        <w:rPr>
          <w:rFonts w:ascii="Arial" w:hAnsi="Arial" w:cs="Arial"/>
        </w:rPr>
        <w:t xml:space="preserve"> </w:t>
      </w:r>
      <w:r w:rsidR="008F3624">
        <w:rPr>
          <w:rFonts w:ascii="Arial" w:hAnsi="Arial" w:cs="Arial"/>
        </w:rPr>
        <w:t>–</w:t>
      </w:r>
      <w:r w:rsidR="00ED6EF1">
        <w:rPr>
          <w:rFonts w:ascii="Arial" w:hAnsi="Arial" w:cs="Arial"/>
        </w:rPr>
        <w:t xml:space="preserve"> </w:t>
      </w:r>
      <w:r w:rsidR="008F3624">
        <w:rPr>
          <w:rFonts w:ascii="Arial" w:hAnsi="Arial" w:cs="Arial"/>
        </w:rPr>
        <w:t xml:space="preserve">We start the analysis process by </w:t>
      </w:r>
      <w:r w:rsidR="00B6626C">
        <w:rPr>
          <w:rFonts w:ascii="Arial" w:hAnsi="Arial" w:cs="Arial"/>
        </w:rPr>
        <w:t xml:space="preserve">examining if there are any outliers, missing </w:t>
      </w:r>
      <w:proofErr w:type="gramStart"/>
      <w:r w:rsidR="00B6626C">
        <w:rPr>
          <w:rFonts w:ascii="Arial" w:hAnsi="Arial" w:cs="Arial"/>
        </w:rPr>
        <w:t>values</w:t>
      </w:r>
      <w:proofErr w:type="gramEnd"/>
      <w:r w:rsidR="00B6626C">
        <w:rPr>
          <w:rFonts w:ascii="Arial" w:hAnsi="Arial" w:cs="Arial"/>
        </w:rPr>
        <w:t xml:space="preserve"> or </w:t>
      </w:r>
      <w:r w:rsidR="004C4FD1">
        <w:rPr>
          <w:rFonts w:ascii="Arial" w:hAnsi="Arial" w:cs="Arial"/>
        </w:rPr>
        <w:t xml:space="preserve">strange values in the dataset. We clean the data </w:t>
      </w:r>
      <w:r w:rsidR="00A37AF2">
        <w:rPr>
          <w:rFonts w:ascii="Arial" w:hAnsi="Arial" w:cs="Arial"/>
        </w:rPr>
        <w:t>by handling the outliers and missing values in the dataset.</w:t>
      </w:r>
      <w:r w:rsidR="00024D5C">
        <w:rPr>
          <w:rFonts w:ascii="Arial" w:hAnsi="Arial" w:cs="Arial"/>
        </w:rPr>
        <w:t xml:space="preserve"> We normalize and scale the inputs so that the values have the same range.</w:t>
      </w:r>
    </w:p>
    <w:p w14:paraId="3D562302" w14:textId="5D13D8BA" w:rsidR="008F1045" w:rsidRDefault="008F1045" w:rsidP="006D2F84">
      <w:pPr>
        <w:ind w:left="851" w:right="567"/>
        <w:rPr>
          <w:rFonts w:ascii="Arial" w:hAnsi="Arial" w:cs="Arial"/>
        </w:rPr>
      </w:pPr>
      <w:r>
        <w:rPr>
          <w:rFonts w:ascii="Arial" w:hAnsi="Arial" w:cs="Arial"/>
        </w:rPr>
        <w:t>Exploratory Data Analysis</w:t>
      </w:r>
      <w:r w:rsidR="00275149">
        <w:rPr>
          <w:rFonts w:ascii="Arial" w:hAnsi="Arial" w:cs="Arial"/>
        </w:rPr>
        <w:t xml:space="preserve"> (EDA)</w:t>
      </w:r>
      <w:r>
        <w:rPr>
          <w:rFonts w:ascii="Arial" w:hAnsi="Arial" w:cs="Arial"/>
        </w:rPr>
        <w:t xml:space="preserve"> </w:t>
      </w:r>
      <w:r w:rsidR="00B57898">
        <w:rPr>
          <w:rFonts w:ascii="Arial" w:hAnsi="Arial" w:cs="Arial"/>
        </w:rPr>
        <w:t>–</w:t>
      </w:r>
      <w:r>
        <w:rPr>
          <w:rFonts w:ascii="Arial" w:hAnsi="Arial" w:cs="Arial"/>
        </w:rPr>
        <w:t xml:space="preserve"> </w:t>
      </w:r>
      <w:r w:rsidR="00B57898">
        <w:rPr>
          <w:rFonts w:ascii="Arial" w:hAnsi="Arial" w:cs="Arial"/>
        </w:rPr>
        <w:t xml:space="preserve">We generate some visualizations, </w:t>
      </w:r>
      <w:r w:rsidR="00275149">
        <w:rPr>
          <w:rFonts w:ascii="Arial" w:hAnsi="Arial" w:cs="Arial"/>
        </w:rPr>
        <w:t xml:space="preserve">examine the distribution of the </w:t>
      </w:r>
      <w:proofErr w:type="gramStart"/>
      <w:r w:rsidR="00275149">
        <w:rPr>
          <w:rFonts w:ascii="Arial" w:hAnsi="Arial" w:cs="Arial"/>
        </w:rPr>
        <w:t>var</w:t>
      </w:r>
      <w:r w:rsidR="009C2369">
        <w:rPr>
          <w:rFonts w:ascii="Arial" w:hAnsi="Arial" w:cs="Arial"/>
        </w:rPr>
        <w:t>iables</w:t>
      </w:r>
      <w:proofErr w:type="gramEnd"/>
      <w:r w:rsidR="009C2369">
        <w:rPr>
          <w:rFonts w:ascii="Arial" w:hAnsi="Arial" w:cs="Arial"/>
        </w:rPr>
        <w:t xml:space="preserve"> and examine the relationship between the variables so that </w:t>
      </w:r>
      <w:r w:rsidR="005576E7">
        <w:rPr>
          <w:rFonts w:ascii="Arial" w:hAnsi="Arial" w:cs="Arial"/>
        </w:rPr>
        <w:t xml:space="preserve">we can identify patterns </w:t>
      </w:r>
      <w:r w:rsidR="000A322F">
        <w:rPr>
          <w:rFonts w:ascii="Arial" w:hAnsi="Arial" w:cs="Arial"/>
        </w:rPr>
        <w:t>and dependencies in our data.</w:t>
      </w:r>
    </w:p>
    <w:p w14:paraId="6C4FA26E" w14:textId="49FA24D4" w:rsidR="000A322F" w:rsidRDefault="000A322F" w:rsidP="006D2F84">
      <w:pPr>
        <w:ind w:left="851" w:right="567"/>
        <w:rPr>
          <w:rFonts w:ascii="Arial" w:hAnsi="Arial" w:cs="Arial"/>
        </w:rPr>
      </w:pPr>
      <w:r>
        <w:rPr>
          <w:rFonts w:ascii="Arial" w:hAnsi="Arial" w:cs="Arial"/>
        </w:rPr>
        <w:t xml:space="preserve">Feature selection </w:t>
      </w:r>
      <w:r w:rsidR="003F7FE3">
        <w:rPr>
          <w:rFonts w:ascii="Arial" w:hAnsi="Arial" w:cs="Arial"/>
        </w:rPr>
        <w:t>–</w:t>
      </w:r>
      <w:r w:rsidR="003E62FC">
        <w:rPr>
          <w:rFonts w:ascii="Arial" w:hAnsi="Arial" w:cs="Arial"/>
        </w:rPr>
        <w:t xml:space="preserve"> </w:t>
      </w:r>
      <w:r w:rsidR="003F7FE3">
        <w:rPr>
          <w:rFonts w:ascii="Arial" w:hAnsi="Arial" w:cs="Arial"/>
        </w:rPr>
        <w:t xml:space="preserve">Using various techniques such as </w:t>
      </w:r>
      <w:r w:rsidR="004A60E2">
        <w:rPr>
          <w:rFonts w:ascii="Arial" w:hAnsi="Arial" w:cs="Arial"/>
        </w:rPr>
        <w:t xml:space="preserve">correlation analysis, we select the most important and </w:t>
      </w:r>
      <w:r w:rsidR="00463218">
        <w:rPr>
          <w:rFonts w:ascii="Arial" w:hAnsi="Arial" w:cs="Arial"/>
        </w:rPr>
        <w:t xml:space="preserve">relevant features in the dataset so that </w:t>
      </w:r>
      <w:r w:rsidR="00D32286">
        <w:rPr>
          <w:rFonts w:ascii="Arial" w:hAnsi="Arial" w:cs="Arial"/>
        </w:rPr>
        <w:t xml:space="preserve">the analysis is performed more efficiently and </w:t>
      </w:r>
      <w:r w:rsidR="002F523A">
        <w:rPr>
          <w:rFonts w:ascii="Arial" w:hAnsi="Arial" w:cs="Arial"/>
        </w:rPr>
        <w:t>so that we get more accurate models.</w:t>
      </w:r>
    </w:p>
    <w:p w14:paraId="114BE7DC" w14:textId="72EC1BDD" w:rsidR="00A9756E" w:rsidRDefault="00A9756E">
      <w:pPr>
        <w:rPr>
          <w:rFonts w:ascii="Arial" w:hAnsi="Arial" w:cs="Arial"/>
        </w:rPr>
      </w:pPr>
      <w:r>
        <w:rPr>
          <w:rFonts w:ascii="Arial" w:hAnsi="Arial" w:cs="Arial"/>
        </w:rPr>
        <w:br w:type="page"/>
      </w:r>
    </w:p>
    <w:p w14:paraId="78D0972B" w14:textId="77777777" w:rsidR="00A9756E" w:rsidRDefault="00A9756E" w:rsidP="00A9756E">
      <w:pPr>
        <w:ind w:left="851" w:right="567"/>
        <w:rPr>
          <w:rFonts w:ascii="Arial" w:hAnsi="Arial" w:cs="Arial"/>
        </w:rPr>
      </w:pPr>
    </w:p>
    <w:p w14:paraId="1B0FB0C9" w14:textId="43FDC08C" w:rsidR="00A9756E" w:rsidRDefault="00A9756E" w:rsidP="00A9756E">
      <w:pPr>
        <w:ind w:left="851" w:right="567"/>
        <w:rPr>
          <w:rFonts w:ascii="Arial" w:hAnsi="Arial" w:cs="Arial"/>
        </w:rPr>
      </w:pPr>
      <w:r>
        <w:rPr>
          <w:rFonts w:ascii="Arial" w:hAnsi="Arial" w:cs="Arial"/>
        </w:rPr>
        <w:t>Model selection – We choose our classification algorithms that we think will be suitable for our dataset, most importantly we will be using K-Nearest-Neighbor and Naïve Bayes.</w:t>
      </w:r>
    </w:p>
    <w:p w14:paraId="17A93D2E" w14:textId="70EC9EAC" w:rsidR="007B2D5E" w:rsidRDefault="00D25AED" w:rsidP="00A9756E">
      <w:pPr>
        <w:ind w:left="851" w:right="567"/>
        <w:rPr>
          <w:rFonts w:ascii="Arial" w:hAnsi="Arial" w:cs="Arial"/>
        </w:rPr>
      </w:pPr>
      <w:r>
        <w:rPr>
          <w:rFonts w:ascii="Arial" w:hAnsi="Arial" w:cs="Arial"/>
        </w:rPr>
        <w:t>Train</w:t>
      </w:r>
      <w:r w:rsidR="00A9357B">
        <w:rPr>
          <w:rFonts w:ascii="Arial" w:hAnsi="Arial" w:cs="Arial"/>
        </w:rPr>
        <w:t xml:space="preserve">-Test Split </w:t>
      </w:r>
      <w:r w:rsidR="0044659D">
        <w:rPr>
          <w:rFonts w:ascii="Arial" w:hAnsi="Arial" w:cs="Arial"/>
        </w:rPr>
        <w:t>–</w:t>
      </w:r>
      <w:r w:rsidR="00A9357B">
        <w:rPr>
          <w:rFonts w:ascii="Arial" w:hAnsi="Arial" w:cs="Arial"/>
        </w:rPr>
        <w:t xml:space="preserve"> </w:t>
      </w:r>
      <w:r w:rsidR="0044659D">
        <w:rPr>
          <w:rFonts w:ascii="Arial" w:hAnsi="Arial" w:cs="Arial"/>
        </w:rPr>
        <w:t xml:space="preserve">We will split our dataset into a training and testing </w:t>
      </w:r>
      <w:r w:rsidR="00E84636">
        <w:rPr>
          <w:rFonts w:ascii="Arial" w:hAnsi="Arial" w:cs="Arial"/>
        </w:rPr>
        <w:t>set, the training set will be used to train our model and the testing set will be used to evaluate the performance</w:t>
      </w:r>
      <w:r w:rsidR="002663FC">
        <w:rPr>
          <w:rFonts w:ascii="Arial" w:hAnsi="Arial" w:cs="Arial"/>
        </w:rPr>
        <w:t xml:space="preserve"> of the trained model</w:t>
      </w:r>
      <w:r w:rsidR="007258AC">
        <w:rPr>
          <w:rFonts w:ascii="Arial" w:hAnsi="Arial" w:cs="Arial"/>
        </w:rPr>
        <w:t>. We will split the model 70%-30%</w:t>
      </w:r>
      <w:r w:rsidR="000C43C4">
        <w:rPr>
          <w:rFonts w:ascii="Arial" w:hAnsi="Arial" w:cs="Arial"/>
        </w:rPr>
        <w:t>.</w:t>
      </w:r>
    </w:p>
    <w:p w14:paraId="751518DC" w14:textId="18DA1545" w:rsidR="000C43C4" w:rsidRDefault="000C43C4" w:rsidP="00A9756E">
      <w:pPr>
        <w:ind w:left="851" w:right="567"/>
        <w:rPr>
          <w:rFonts w:ascii="Arial" w:hAnsi="Arial" w:cs="Arial"/>
        </w:rPr>
      </w:pPr>
      <w:r>
        <w:rPr>
          <w:rFonts w:ascii="Arial" w:hAnsi="Arial" w:cs="Arial"/>
        </w:rPr>
        <w:t xml:space="preserve">Model training – We will </w:t>
      </w:r>
      <w:r w:rsidR="00F16702">
        <w:rPr>
          <w:rFonts w:ascii="Arial" w:hAnsi="Arial" w:cs="Arial"/>
        </w:rPr>
        <w:t>use</w:t>
      </w:r>
      <w:r>
        <w:rPr>
          <w:rFonts w:ascii="Arial" w:hAnsi="Arial" w:cs="Arial"/>
        </w:rPr>
        <w:t xml:space="preserve"> </w:t>
      </w:r>
      <w:r w:rsidR="009461A5">
        <w:rPr>
          <w:rFonts w:ascii="Arial" w:hAnsi="Arial" w:cs="Arial"/>
        </w:rPr>
        <w:t xml:space="preserve">the classification algorithms that we picked out to </w:t>
      </w:r>
      <w:r w:rsidR="00F16702">
        <w:rPr>
          <w:rFonts w:ascii="Arial" w:hAnsi="Arial" w:cs="Arial"/>
        </w:rPr>
        <w:t>fit them onto our training data</w:t>
      </w:r>
      <w:r w:rsidR="00A67BE6">
        <w:rPr>
          <w:rFonts w:ascii="Arial" w:hAnsi="Arial" w:cs="Arial"/>
        </w:rPr>
        <w:t xml:space="preserve">. The algorithms will be taught on the </w:t>
      </w:r>
      <w:r w:rsidR="00050426">
        <w:rPr>
          <w:rFonts w:ascii="Arial" w:hAnsi="Arial" w:cs="Arial"/>
        </w:rPr>
        <w:t>patterns and relationships between the input and output variables.</w:t>
      </w:r>
    </w:p>
    <w:p w14:paraId="101EF4FF" w14:textId="2C003F39" w:rsidR="00050426" w:rsidRDefault="00050426" w:rsidP="00A9756E">
      <w:pPr>
        <w:ind w:left="851" w:right="567"/>
        <w:rPr>
          <w:rFonts w:ascii="Arial" w:hAnsi="Arial" w:cs="Arial"/>
        </w:rPr>
      </w:pPr>
      <w:r>
        <w:rPr>
          <w:rFonts w:ascii="Arial" w:hAnsi="Arial" w:cs="Arial"/>
        </w:rPr>
        <w:t xml:space="preserve">Model Evaluation </w:t>
      </w:r>
      <w:r w:rsidR="003211BD">
        <w:rPr>
          <w:rFonts w:ascii="Arial" w:hAnsi="Arial" w:cs="Arial"/>
        </w:rPr>
        <w:t>–</w:t>
      </w:r>
      <w:r>
        <w:rPr>
          <w:rFonts w:ascii="Arial" w:hAnsi="Arial" w:cs="Arial"/>
        </w:rPr>
        <w:t xml:space="preserve"> </w:t>
      </w:r>
      <w:r w:rsidR="003211BD">
        <w:rPr>
          <w:rFonts w:ascii="Arial" w:hAnsi="Arial" w:cs="Arial"/>
        </w:rPr>
        <w:t>We will use metrics for classification</w:t>
      </w:r>
      <w:r w:rsidR="00ED09CC">
        <w:rPr>
          <w:rFonts w:ascii="Arial" w:hAnsi="Arial" w:cs="Arial"/>
        </w:rPr>
        <w:t xml:space="preserve"> to evaluate the performance of our trained model</w:t>
      </w:r>
      <w:r w:rsidR="00B735C9">
        <w:rPr>
          <w:rFonts w:ascii="Arial" w:hAnsi="Arial" w:cs="Arial"/>
        </w:rPr>
        <w:t>.</w:t>
      </w:r>
    </w:p>
    <w:p w14:paraId="591AA70D" w14:textId="7F32A480" w:rsidR="00B735C9" w:rsidRDefault="00B735C9" w:rsidP="00A9756E">
      <w:pPr>
        <w:ind w:left="851" w:right="567"/>
        <w:rPr>
          <w:rFonts w:ascii="Arial" w:hAnsi="Arial" w:cs="Arial"/>
        </w:rPr>
      </w:pPr>
      <w:r>
        <w:rPr>
          <w:rFonts w:ascii="Arial" w:hAnsi="Arial" w:cs="Arial"/>
        </w:rPr>
        <w:t xml:space="preserve">Hyperparameter tuning </w:t>
      </w:r>
      <w:r w:rsidR="001C2AA7">
        <w:rPr>
          <w:rFonts w:ascii="Arial" w:hAnsi="Arial" w:cs="Arial"/>
        </w:rPr>
        <w:t>–</w:t>
      </w:r>
      <w:r>
        <w:rPr>
          <w:rFonts w:ascii="Arial" w:hAnsi="Arial" w:cs="Arial"/>
        </w:rPr>
        <w:t xml:space="preserve"> </w:t>
      </w:r>
      <w:r w:rsidR="001C2AA7">
        <w:rPr>
          <w:rFonts w:ascii="Arial" w:hAnsi="Arial" w:cs="Arial"/>
        </w:rPr>
        <w:t xml:space="preserve">We perform </w:t>
      </w:r>
      <w:r w:rsidR="00737DC8">
        <w:rPr>
          <w:rFonts w:ascii="Arial" w:hAnsi="Arial" w:cs="Arial"/>
        </w:rPr>
        <w:t>hyperparameter tuning techniques to improve the performance of our model</w:t>
      </w:r>
      <w:r w:rsidR="004C783C">
        <w:rPr>
          <w:rFonts w:ascii="Arial" w:hAnsi="Arial" w:cs="Arial"/>
        </w:rPr>
        <w:t>, techniques such as grid search.</w:t>
      </w:r>
    </w:p>
    <w:p w14:paraId="47054BC2" w14:textId="685F99C2" w:rsidR="00006EBD" w:rsidRDefault="00006EBD" w:rsidP="00A9756E">
      <w:pPr>
        <w:ind w:left="851" w:right="567"/>
        <w:rPr>
          <w:rFonts w:ascii="Arial" w:hAnsi="Arial" w:cs="Arial"/>
        </w:rPr>
      </w:pPr>
      <w:r>
        <w:rPr>
          <w:rFonts w:ascii="Arial" w:hAnsi="Arial" w:cs="Arial"/>
        </w:rPr>
        <w:t xml:space="preserve">Model validation – We validate our final model on the test set to </w:t>
      </w:r>
      <w:r w:rsidR="009A59B8">
        <w:rPr>
          <w:rFonts w:ascii="Arial" w:hAnsi="Arial" w:cs="Arial"/>
        </w:rPr>
        <w:t>assess if the model can generalize well.</w:t>
      </w:r>
      <w:r w:rsidR="00634263">
        <w:rPr>
          <w:rFonts w:ascii="Arial" w:hAnsi="Arial" w:cs="Arial"/>
        </w:rPr>
        <w:t xml:space="preserve"> We also check for overfitting</w:t>
      </w:r>
      <w:r w:rsidR="00851A95">
        <w:rPr>
          <w:rFonts w:ascii="Arial" w:hAnsi="Arial" w:cs="Arial"/>
        </w:rPr>
        <w:t xml:space="preserve"> once that is </w:t>
      </w:r>
      <w:r w:rsidR="00012698">
        <w:rPr>
          <w:rFonts w:ascii="Arial" w:hAnsi="Arial" w:cs="Arial"/>
        </w:rPr>
        <w:t>done,</w:t>
      </w:r>
      <w:r w:rsidR="00851A95">
        <w:rPr>
          <w:rFonts w:ascii="Arial" w:hAnsi="Arial" w:cs="Arial"/>
        </w:rPr>
        <w:t xml:space="preserve"> we will adjust the model accordingly.</w:t>
      </w:r>
    </w:p>
    <w:p w14:paraId="44D1E2B2" w14:textId="05F4F483" w:rsidR="00D63528" w:rsidRDefault="00D63528" w:rsidP="00A9756E">
      <w:pPr>
        <w:ind w:left="851" w:right="567"/>
        <w:rPr>
          <w:rFonts w:ascii="Arial" w:hAnsi="Arial" w:cs="Arial"/>
        </w:rPr>
      </w:pPr>
      <w:r>
        <w:rPr>
          <w:rFonts w:ascii="Arial" w:hAnsi="Arial" w:cs="Arial"/>
        </w:rPr>
        <w:t>Prediction</w:t>
      </w:r>
      <w:r w:rsidR="00012698">
        <w:rPr>
          <w:rFonts w:ascii="Arial" w:hAnsi="Arial" w:cs="Arial"/>
        </w:rPr>
        <w:t xml:space="preserve"> – Once we are happy with the trained model</w:t>
      </w:r>
      <w:r w:rsidR="00BA7181">
        <w:rPr>
          <w:rFonts w:ascii="Arial" w:hAnsi="Arial" w:cs="Arial"/>
        </w:rPr>
        <w:t xml:space="preserve">, we can predict the quality of wine </w:t>
      </w:r>
      <w:r w:rsidR="002F15FD">
        <w:rPr>
          <w:rFonts w:ascii="Arial" w:hAnsi="Arial" w:cs="Arial"/>
        </w:rPr>
        <w:t xml:space="preserve">given the physicochemical </w:t>
      </w:r>
      <w:r w:rsidR="00FE2F28">
        <w:rPr>
          <w:rFonts w:ascii="Arial" w:hAnsi="Arial" w:cs="Arial"/>
        </w:rPr>
        <w:t>input variables</w:t>
      </w:r>
      <w:r w:rsidR="008714C9">
        <w:rPr>
          <w:rFonts w:ascii="Arial" w:hAnsi="Arial" w:cs="Arial"/>
        </w:rPr>
        <w:t>.</w:t>
      </w:r>
    </w:p>
    <w:p w14:paraId="51519076" w14:textId="0238BF16" w:rsidR="008714C9" w:rsidRDefault="008714C9" w:rsidP="00A9756E">
      <w:pPr>
        <w:ind w:left="851" w:right="567"/>
        <w:rPr>
          <w:rFonts w:ascii="Arial" w:hAnsi="Arial" w:cs="Arial"/>
        </w:rPr>
      </w:pPr>
      <w:r>
        <w:rPr>
          <w:rFonts w:ascii="Arial" w:hAnsi="Arial" w:cs="Arial"/>
        </w:rPr>
        <w:t>The main question the analysis will</w:t>
      </w:r>
      <w:r w:rsidR="00E93680">
        <w:rPr>
          <w:rFonts w:ascii="Arial" w:hAnsi="Arial" w:cs="Arial"/>
        </w:rPr>
        <w:t xml:space="preserve"> answer is what the </w:t>
      </w:r>
      <w:r w:rsidR="00E93680" w:rsidRPr="00E93680">
        <w:rPr>
          <w:rFonts w:ascii="Arial" w:hAnsi="Arial" w:cs="Arial"/>
        </w:rPr>
        <w:t xml:space="preserve">quality of a wine is </w:t>
      </w:r>
      <w:r w:rsidR="00E93680">
        <w:rPr>
          <w:rFonts w:ascii="Arial" w:hAnsi="Arial" w:cs="Arial"/>
        </w:rPr>
        <w:t>given</w:t>
      </w:r>
      <w:r w:rsidR="00D76698">
        <w:rPr>
          <w:rFonts w:ascii="Arial" w:hAnsi="Arial" w:cs="Arial"/>
        </w:rPr>
        <w:t xml:space="preserve"> certain</w:t>
      </w:r>
      <w:r w:rsidR="00E93680">
        <w:rPr>
          <w:rFonts w:ascii="Arial" w:hAnsi="Arial" w:cs="Arial"/>
        </w:rPr>
        <w:t xml:space="preserve"> </w:t>
      </w:r>
      <w:r w:rsidR="00E93680" w:rsidRPr="00E93680">
        <w:rPr>
          <w:rFonts w:ascii="Arial" w:hAnsi="Arial" w:cs="Arial"/>
        </w:rPr>
        <w:t>input variables</w:t>
      </w:r>
      <w:r w:rsidR="00D76698">
        <w:rPr>
          <w:rFonts w:ascii="Arial" w:hAnsi="Arial" w:cs="Arial"/>
        </w:rPr>
        <w:t xml:space="preserve">, we will also answer what </w:t>
      </w:r>
      <w:r w:rsidR="006B3769">
        <w:rPr>
          <w:rFonts w:ascii="Arial" w:hAnsi="Arial" w:cs="Arial"/>
        </w:rPr>
        <w:t>the most efficient classification algorithm is for the dataset that we are using</w:t>
      </w:r>
      <w:r w:rsidR="00801505">
        <w:rPr>
          <w:rFonts w:ascii="Arial" w:hAnsi="Arial" w:cs="Arial"/>
        </w:rPr>
        <w:t>.</w:t>
      </w:r>
    </w:p>
    <w:p w14:paraId="1706752B" w14:textId="5FFDE229" w:rsidR="00C653F6" w:rsidRDefault="00C653F6" w:rsidP="00A9756E">
      <w:pPr>
        <w:ind w:left="851" w:right="567"/>
        <w:rPr>
          <w:rFonts w:ascii="Arial" w:hAnsi="Arial" w:cs="Arial"/>
        </w:rPr>
      </w:pPr>
      <w:r>
        <w:rPr>
          <w:rFonts w:ascii="Arial" w:hAnsi="Arial" w:cs="Arial"/>
        </w:rPr>
        <w:t>[6]</w:t>
      </w:r>
    </w:p>
    <w:p w14:paraId="746D865C" w14:textId="744C1E25" w:rsidR="00801505" w:rsidRDefault="006E30C4" w:rsidP="00801505">
      <w:pPr>
        <w:pStyle w:val="Heading1"/>
        <w:jc w:val="center"/>
      </w:pPr>
      <w:r>
        <w:t xml:space="preserve">Process </w:t>
      </w:r>
      <w:r w:rsidR="00EF2517">
        <w:t xml:space="preserve">used for the data </w:t>
      </w:r>
      <w:proofErr w:type="gramStart"/>
      <w:r w:rsidR="00EF2517">
        <w:t>analysis</w:t>
      </w:r>
      <w:proofErr w:type="gramEnd"/>
    </w:p>
    <w:p w14:paraId="14BB60B6" w14:textId="77777777" w:rsidR="00EF2517" w:rsidRPr="00EF2517" w:rsidRDefault="00EF2517" w:rsidP="00EF2517">
      <w:pPr>
        <w:rPr>
          <w:rFonts w:ascii="Arial" w:hAnsi="Arial" w:cs="Arial"/>
        </w:rPr>
      </w:pPr>
    </w:p>
    <w:p w14:paraId="5F2346E3" w14:textId="587F2A38" w:rsidR="00D63528" w:rsidRDefault="00665490" w:rsidP="00665490">
      <w:pPr>
        <w:pStyle w:val="Heading2"/>
        <w:jc w:val="center"/>
      </w:pPr>
      <w:r>
        <w:t>Classification algorithms</w:t>
      </w:r>
    </w:p>
    <w:p w14:paraId="01908D0A" w14:textId="77777777" w:rsidR="004910C7" w:rsidRPr="004910C7" w:rsidRDefault="004910C7" w:rsidP="004910C7">
      <w:pPr>
        <w:rPr>
          <w:rFonts w:ascii="Arial" w:hAnsi="Arial" w:cs="Arial"/>
        </w:rPr>
      </w:pPr>
    </w:p>
    <w:p w14:paraId="22FF0C45" w14:textId="4EC5100F" w:rsidR="00316A08" w:rsidRDefault="00AD19D9" w:rsidP="006D2F84">
      <w:pPr>
        <w:ind w:left="851" w:right="567"/>
        <w:rPr>
          <w:rFonts w:ascii="Arial" w:hAnsi="Arial" w:cs="Arial"/>
        </w:rPr>
      </w:pPr>
      <w:r>
        <w:rPr>
          <w:rFonts w:ascii="Arial" w:hAnsi="Arial" w:cs="Arial"/>
        </w:rPr>
        <w:t>Naïve Bayes classifier:</w:t>
      </w:r>
    </w:p>
    <w:p w14:paraId="73606737" w14:textId="08788B44" w:rsidR="00AD19D9" w:rsidRDefault="00956368" w:rsidP="006D2F84">
      <w:pPr>
        <w:ind w:left="851" w:right="567"/>
        <w:rPr>
          <w:rFonts w:ascii="Arial" w:hAnsi="Arial" w:cs="Arial"/>
        </w:rPr>
      </w:pPr>
      <w:r>
        <w:rPr>
          <w:rFonts w:ascii="Arial" w:hAnsi="Arial" w:cs="Arial"/>
        </w:rPr>
        <w:t xml:space="preserve">Training </w:t>
      </w:r>
      <w:r w:rsidR="005066D6">
        <w:rPr>
          <w:rFonts w:ascii="Arial" w:hAnsi="Arial" w:cs="Arial"/>
        </w:rPr>
        <w:t>–</w:t>
      </w:r>
      <w:r>
        <w:rPr>
          <w:rFonts w:ascii="Arial" w:hAnsi="Arial" w:cs="Arial"/>
        </w:rPr>
        <w:t xml:space="preserve"> </w:t>
      </w:r>
      <w:r w:rsidR="005066D6">
        <w:rPr>
          <w:rFonts w:ascii="Arial" w:hAnsi="Arial" w:cs="Arial"/>
        </w:rPr>
        <w:t>This is a probabilistic type of machine learning algorithm</w:t>
      </w:r>
      <w:r w:rsidR="00382A66">
        <w:rPr>
          <w:rFonts w:ascii="Arial" w:hAnsi="Arial" w:cs="Arial"/>
        </w:rPr>
        <w:t xml:space="preserve">, which means that </w:t>
      </w:r>
      <w:r w:rsidR="00BE03AF">
        <w:rPr>
          <w:rFonts w:ascii="Arial" w:hAnsi="Arial" w:cs="Arial"/>
        </w:rPr>
        <w:t>during the training phase our model</w:t>
      </w:r>
      <w:r w:rsidR="00E477CC">
        <w:rPr>
          <w:rFonts w:ascii="Arial" w:hAnsi="Arial" w:cs="Arial"/>
        </w:rPr>
        <w:t xml:space="preserve"> </w:t>
      </w:r>
      <w:proofErr w:type="gramStart"/>
      <w:r w:rsidR="00E477CC">
        <w:rPr>
          <w:rFonts w:ascii="Arial" w:hAnsi="Arial" w:cs="Arial"/>
        </w:rPr>
        <w:t>estimate</w:t>
      </w:r>
      <w:proofErr w:type="gramEnd"/>
      <w:r w:rsidR="00E477CC">
        <w:rPr>
          <w:rFonts w:ascii="Arial" w:hAnsi="Arial" w:cs="Arial"/>
        </w:rPr>
        <w:t xml:space="preserve"> the probability distribution of each </w:t>
      </w:r>
      <w:r w:rsidR="009A76B6">
        <w:rPr>
          <w:rFonts w:ascii="Arial" w:hAnsi="Arial" w:cs="Arial"/>
        </w:rPr>
        <w:t>feature for each class. The algorithm calculates</w:t>
      </w:r>
      <w:r w:rsidR="003925CF">
        <w:rPr>
          <w:rFonts w:ascii="Arial" w:hAnsi="Arial" w:cs="Arial"/>
        </w:rPr>
        <w:t xml:space="preserve"> the prior probability of each </w:t>
      </w:r>
      <w:r w:rsidR="00451C7F">
        <w:rPr>
          <w:rFonts w:ascii="Arial" w:hAnsi="Arial" w:cs="Arial"/>
        </w:rPr>
        <w:t>class based on the frequency of occurrence in the training data.</w:t>
      </w:r>
      <w:r w:rsidR="00D84516">
        <w:rPr>
          <w:rFonts w:ascii="Arial" w:hAnsi="Arial" w:cs="Arial"/>
        </w:rPr>
        <w:t xml:space="preserve"> The features are conditionally independent</w:t>
      </w:r>
      <w:r w:rsidR="00B60171">
        <w:rPr>
          <w:rFonts w:ascii="Arial" w:hAnsi="Arial" w:cs="Arial"/>
        </w:rPr>
        <w:t>, given the classes. It then b</w:t>
      </w:r>
      <w:r w:rsidR="00046D75">
        <w:rPr>
          <w:rFonts w:ascii="Arial" w:hAnsi="Arial" w:cs="Arial"/>
        </w:rPr>
        <w:t>uilds a model based on the probabilities.</w:t>
      </w:r>
    </w:p>
    <w:p w14:paraId="32C2CA69" w14:textId="20A7CBE0" w:rsidR="00046D75" w:rsidRDefault="00046D75" w:rsidP="006D2F84">
      <w:pPr>
        <w:ind w:left="851" w:right="567"/>
        <w:rPr>
          <w:rFonts w:ascii="Arial" w:hAnsi="Arial" w:cs="Arial"/>
        </w:rPr>
      </w:pPr>
      <w:r>
        <w:rPr>
          <w:rFonts w:ascii="Arial" w:hAnsi="Arial" w:cs="Arial"/>
        </w:rPr>
        <w:t xml:space="preserve">Testing </w:t>
      </w:r>
      <w:r w:rsidR="00D7649A">
        <w:rPr>
          <w:rFonts w:ascii="Arial" w:hAnsi="Arial" w:cs="Arial"/>
        </w:rPr>
        <w:t>–</w:t>
      </w:r>
      <w:r>
        <w:rPr>
          <w:rFonts w:ascii="Arial" w:hAnsi="Arial" w:cs="Arial"/>
        </w:rPr>
        <w:t xml:space="preserve"> </w:t>
      </w:r>
      <w:r w:rsidR="00D7649A">
        <w:rPr>
          <w:rFonts w:ascii="Arial" w:hAnsi="Arial" w:cs="Arial"/>
        </w:rPr>
        <w:t>For testing</w:t>
      </w:r>
      <w:r w:rsidR="006D4A23">
        <w:rPr>
          <w:rFonts w:ascii="Arial" w:hAnsi="Arial" w:cs="Arial"/>
        </w:rPr>
        <w:t xml:space="preserve">, the algorithm uses the model we </w:t>
      </w:r>
      <w:r w:rsidR="00A82312">
        <w:rPr>
          <w:rFonts w:ascii="Arial" w:hAnsi="Arial" w:cs="Arial"/>
        </w:rPr>
        <w:t>trained to classify new unseen instances.</w:t>
      </w:r>
      <w:r w:rsidR="004F7305">
        <w:rPr>
          <w:rFonts w:ascii="Arial" w:hAnsi="Arial" w:cs="Arial"/>
        </w:rPr>
        <w:t xml:space="preserve"> The algorithm will calculate the posterior probability of each class</w:t>
      </w:r>
      <w:r w:rsidR="00FE5C59">
        <w:rPr>
          <w:rFonts w:ascii="Arial" w:hAnsi="Arial" w:cs="Arial"/>
        </w:rPr>
        <w:t xml:space="preserve"> and then select the class with the highest </w:t>
      </w:r>
      <w:r w:rsidR="00FD598A">
        <w:rPr>
          <w:rFonts w:ascii="Arial" w:hAnsi="Arial" w:cs="Arial"/>
        </w:rPr>
        <w:t>probability as the predicted class</w:t>
      </w:r>
      <w:r w:rsidR="009A424E">
        <w:rPr>
          <w:rFonts w:ascii="Arial" w:hAnsi="Arial" w:cs="Arial"/>
        </w:rPr>
        <w:t xml:space="preserve">. The algorithm assumes that the </w:t>
      </w:r>
      <w:r w:rsidR="00BF72B6">
        <w:rPr>
          <w:rFonts w:ascii="Arial" w:hAnsi="Arial" w:cs="Arial"/>
        </w:rPr>
        <w:t>new features are independent and thus calculates the probability of each</w:t>
      </w:r>
      <w:r w:rsidR="00A0226D">
        <w:rPr>
          <w:rFonts w:ascii="Arial" w:hAnsi="Arial" w:cs="Arial"/>
        </w:rPr>
        <w:t xml:space="preserve"> class.</w:t>
      </w:r>
    </w:p>
    <w:p w14:paraId="55973280" w14:textId="4A6336CB" w:rsidR="00A0226D" w:rsidRDefault="00A0226D" w:rsidP="006D2F84">
      <w:pPr>
        <w:ind w:left="851" w:right="567"/>
        <w:rPr>
          <w:rFonts w:ascii="Arial" w:hAnsi="Arial" w:cs="Arial"/>
        </w:rPr>
      </w:pPr>
      <w:r>
        <w:rPr>
          <w:rFonts w:ascii="Arial" w:hAnsi="Arial" w:cs="Arial"/>
        </w:rPr>
        <w:t>K-Nearest Ne</w:t>
      </w:r>
      <w:r w:rsidR="005A5F37">
        <w:rPr>
          <w:rFonts w:ascii="Arial" w:hAnsi="Arial" w:cs="Arial"/>
        </w:rPr>
        <w:t>ighbors:</w:t>
      </w:r>
    </w:p>
    <w:p w14:paraId="562D6B0D" w14:textId="6C43CA9A" w:rsidR="005A5F37" w:rsidRDefault="005A5F37" w:rsidP="006D2F84">
      <w:pPr>
        <w:ind w:left="851" w:right="567"/>
        <w:rPr>
          <w:rFonts w:ascii="Arial" w:hAnsi="Arial" w:cs="Arial"/>
        </w:rPr>
      </w:pPr>
      <w:r>
        <w:rPr>
          <w:rFonts w:ascii="Arial" w:hAnsi="Arial" w:cs="Arial"/>
        </w:rPr>
        <w:t>Training – This algorithm uses the train</w:t>
      </w:r>
      <w:r w:rsidR="008E4FC8">
        <w:rPr>
          <w:rFonts w:ascii="Arial" w:hAnsi="Arial" w:cs="Arial"/>
        </w:rPr>
        <w:t xml:space="preserve">ing data as the model itself. The algorithm will store </w:t>
      </w:r>
      <w:r w:rsidR="00BF4280">
        <w:rPr>
          <w:rFonts w:ascii="Arial" w:hAnsi="Arial" w:cs="Arial"/>
        </w:rPr>
        <w:t xml:space="preserve">the </w:t>
      </w:r>
      <w:r w:rsidR="00F34E67">
        <w:rPr>
          <w:rFonts w:ascii="Arial" w:hAnsi="Arial" w:cs="Arial"/>
        </w:rPr>
        <w:t xml:space="preserve">features’ values, </w:t>
      </w:r>
      <w:proofErr w:type="gramStart"/>
      <w:r w:rsidR="00F34E67">
        <w:rPr>
          <w:rFonts w:ascii="Arial" w:hAnsi="Arial" w:cs="Arial"/>
        </w:rPr>
        <w:t>labels</w:t>
      </w:r>
      <w:proofErr w:type="gramEnd"/>
      <w:r w:rsidR="00F34E67">
        <w:rPr>
          <w:rFonts w:ascii="Arial" w:hAnsi="Arial" w:cs="Arial"/>
        </w:rPr>
        <w:t xml:space="preserve"> and corresponding class labels.</w:t>
      </w:r>
    </w:p>
    <w:p w14:paraId="711F773D" w14:textId="4CCEDC4F" w:rsidR="007055D8" w:rsidRDefault="007055D8" w:rsidP="006D2F84">
      <w:pPr>
        <w:ind w:left="851" w:right="567"/>
        <w:rPr>
          <w:rFonts w:ascii="Arial" w:hAnsi="Arial" w:cs="Arial"/>
        </w:rPr>
      </w:pPr>
      <w:r>
        <w:rPr>
          <w:rFonts w:ascii="Arial" w:hAnsi="Arial" w:cs="Arial"/>
        </w:rPr>
        <w:t xml:space="preserve">Testing </w:t>
      </w:r>
      <w:r w:rsidR="00527281">
        <w:rPr>
          <w:rFonts w:ascii="Arial" w:hAnsi="Arial" w:cs="Arial"/>
        </w:rPr>
        <w:t>–</w:t>
      </w:r>
      <w:r>
        <w:rPr>
          <w:rFonts w:ascii="Arial" w:hAnsi="Arial" w:cs="Arial"/>
        </w:rPr>
        <w:t xml:space="preserve"> </w:t>
      </w:r>
      <w:r w:rsidR="00527281">
        <w:rPr>
          <w:rFonts w:ascii="Arial" w:hAnsi="Arial" w:cs="Arial"/>
        </w:rPr>
        <w:t>The algorithm will calculate</w:t>
      </w:r>
      <w:r w:rsidR="007160C7">
        <w:rPr>
          <w:rFonts w:ascii="Arial" w:hAnsi="Arial" w:cs="Arial"/>
        </w:rPr>
        <w:t xml:space="preserve"> </w:t>
      </w:r>
      <w:r w:rsidR="002F1DB2">
        <w:rPr>
          <w:rFonts w:ascii="Arial" w:hAnsi="Arial" w:cs="Arial"/>
        </w:rPr>
        <w:t xml:space="preserve">the position of a new instance and all instances around it </w:t>
      </w:r>
      <w:r w:rsidR="004A3FE0">
        <w:rPr>
          <w:rFonts w:ascii="Arial" w:hAnsi="Arial" w:cs="Arial"/>
        </w:rPr>
        <w:t xml:space="preserve">using </w:t>
      </w:r>
      <w:r w:rsidR="004A3FE0" w:rsidRPr="004A3FE0">
        <w:rPr>
          <w:rFonts w:ascii="Arial" w:hAnsi="Arial" w:cs="Arial"/>
        </w:rPr>
        <w:t>a distance metric</w:t>
      </w:r>
      <w:r w:rsidR="004A3FE0">
        <w:rPr>
          <w:rFonts w:ascii="Arial" w:hAnsi="Arial" w:cs="Arial"/>
        </w:rPr>
        <w:t>.</w:t>
      </w:r>
      <w:r w:rsidR="00C05E9B">
        <w:rPr>
          <w:rFonts w:ascii="Arial" w:hAnsi="Arial" w:cs="Arial"/>
        </w:rPr>
        <w:t xml:space="preserve"> It selects the K nearest neighbors </w:t>
      </w:r>
      <w:r w:rsidR="008C2253">
        <w:rPr>
          <w:rFonts w:ascii="Arial" w:hAnsi="Arial" w:cs="Arial"/>
        </w:rPr>
        <w:t>closest to the new instance</w:t>
      </w:r>
      <w:r w:rsidR="0056031C">
        <w:rPr>
          <w:rFonts w:ascii="Arial" w:hAnsi="Arial" w:cs="Arial"/>
        </w:rPr>
        <w:t xml:space="preserve">. The class label used </w:t>
      </w:r>
      <w:r w:rsidR="00A51A3A">
        <w:rPr>
          <w:rFonts w:ascii="Arial" w:hAnsi="Arial" w:cs="Arial"/>
        </w:rPr>
        <w:t xml:space="preserve">of the K nearest neighbors is assigned to the predicted </w:t>
      </w:r>
      <w:r w:rsidR="006B5EDC">
        <w:rPr>
          <w:rFonts w:ascii="Arial" w:hAnsi="Arial" w:cs="Arial"/>
        </w:rPr>
        <w:t>new instance.</w:t>
      </w:r>
      <w:r w:rsidR="00D2223D">
        <w:rPr>
          <w:rFonts w:ascii="Arial" w:hAnsi="Arial" w:cs="Arial"/>
        </w:rPr>
        <w:t xml:space="preserve"> [</w:t>
      </w:r>
      <w:r w:rsidR="008337C0">
        <w:rPr>
          <w:rFonts w:ascii="Arial" w:hAnsi="Arial" w:cs="Arial"/>
        </w:rPr>
        <w:t>7]</w:t>
      </w:r>
    </w:p>
    <w:p w14:paraId="1903377F" w14:textId="6DF0D218" w:rsidR="004A5037" w:rsidRDefault="004A5037" w:rsidP="004A5037">
      <w:pPr>
        <w:pStyle w:val="Heading2"/>
        <w:jc w:val="center"/>
      </w:pPr>
      <w:r>
        <w:t>Evaluation metrics</w:t>
      </w:r>
    </w:p>
    <w:p w14:paraId="036CE985" w14:textId="77777777" w:rsidR="00E426CA" w:rsidRPr="00E426CA" w:rsidRDefault="00E426CA" w:rsidP="00E426CA">
      <w:pPr>
        <w:rPr>
          <w:rFonts w:ascii="Arial" w:hAnsi="Arial" w:cs="Arial"/>
        </w:rPr>
      </w:pPr>
    </w:p>
    <w:p w14:paraId="366B44C2" w14:textId="3963F5F8" w:rsidR="00C941EE" w:rsidRDefault="005519A4" w:rsidP="00E426CA">
      <w:pPr>
        <w:pStyle w:val="Heading2"/>
        <w:ind w:left="851" w:right="567"/>
        <w:rPr>
          <w:rFonts w:ascii="Arial" w:hAnsi="Arial" w:cs="Arial"/>
          <w:sz w:val="22"/>
          <w:szCs w:val="22"/>
        </w:rPr>
      </w:pPr>
      <w:r>
        <w:rPr>
          <w:rFonts w:ascii="Arial" w:hAnsi="Arial" w:cs="Arial"/>
          <w:sz w:val="22"/>
          <w:szCs w:val="22"/>
        </w:rPr>
        <w:t xml:space="preserve">The </w:t>
      </w:r>
      <w:r w:rsidR="00682F2E">
        <w:rPr>
          <w:rFonts w:ascii="Arial" w:hAnsi="Arial" w:cs="Arial"/>
          <w:sz w:val="22"/>
          <w:szCs w:val="22"/>
        </w:rPr>
        <w:t>most common metric that we will be using to evaluate the classification algorithms</w:t>
      </w:r>
      <w:r w:rsidR="00A217D0">
        <w:rPr>
          <w:rFonts w:ascii="Arial" w:hAnsi="Arial" w:cs="Arial"/>
          <w:sz w:val="22"/>
          <w:szCs w:val="22"/>
        </w:rPr>
        <w:t xml:space="preserve"> in our analysis is the accuracy score. The accuracy score measures the percentage of correctly predicted instances</w:t>
      </w:r>
      <w:r w:rsidR="0073087F">
        <w:rPr>
          <w:rFonts w:ascii="Arial" w:hAnsi="Arial" w:cs="Arial"/>
          <w:sz w:val="22"/>
          <w:szCs w:val="22"/>
        </w:rPr>
        <w:t xml:space="preserve"> out of all the instances.</w:t>
      </w:r>
    </w:p>
    <w:p w14:paraId="4ADFFA4B" w14:textId="77777777" w:rsidR="00C941EE" w:rsidRDefault="00C941EE">
      <w:pPr>
        <w:rPr>
          <w:rFonts w:ascii="Arial" w:eastAsiaTheme="majorEastAsia" w:hAnsi="Arial" w:cs="Arial"/>
          <w:color w:val="000000" w:themeColor="text1"/>
        </w:rPr>
      </w:pPr>
      <w:r>
        <w:rPr>
          <w:rFonts w:ascii="Arial" w:hAnsi="Arial" w:cs="Arial"/>
        </w:rPr>
        <w:br w:type="page"/>
      </w:r>
    </w:p>
    <w:p w14:paraId="203F59C7" w14:textId="77777777" w:rsidR="00A130C3" w:rsidRDefault="00A130C3" w:rsidP="00E426CA">
      <w:pPr>
        <w:pStyle w:val="Heading2"/>
        <w:ind w:left="851" w:right="567"/>
        <w:rPr>
          <w:rFonts w:ascii="Arial" w:hAnsi="Arial" w:cs="Arial"/>
          <w:sz w:val="22"/>
          <w:szCs w:val="22"/>
        </w:rPr>
      </w:pPr>
    </w:p>
    <w:p w14:paraId="319F230E" w14:textId="77777777" w:rsidR="00C941EE" w:rsidRPr="00C941EE" w:rsidRDefault="00C941EE" w:rsidP="00C941EE"/>
    <w:p w14:paraId="53DE8DA7" w14:textId="68820DBB" w:rsidR="00C941EE" w:rsidRDefault="0049052E" w:rsidP="00C941EE">
      <w:pPr>
        <w:ind w:left="851" w:right="567"/>
      </w:pPr>
      <w:r>
        <w:t>First</w:t>
      </w:r>
      <w:r w:rsidR="00026F3E">
        <w:t>,</w:t>
      </w:r>
      <w:r>
        <w:t xml:space="preserve"> we use our trained model to make predictions</w:t>
      </w:r>
      <w:r w:rsidR="008C6F61">
        <w:t xml:space="preserve">, </w:t>
      </w:r>
      <w:r w:rsidR="005F34FD">
        <w:t>we compare the predicted labels with the true labels in the test set</w:t>
      </w:r>
      <w:r w:rsidR="000879A7">
        <w:t xml:space="preserve">, we calculate the accuracy score by dividing the number of </w:t>
      </w:r>
      <w:r w:rsidR="00636F94">
        <w:t>correct predictions made by the total number of instances</w:t>
      </w:r>
      <w:r w:rsidR="005D653F">
        <w:t xml:space="preserve"> in the test set. The accuracy score will be represented as a value between 0 and 1</w:t>
      </w:r>
      <w:r w:rsidR="001C0735">
        <w:t xml:space="preserve"> or we can represent the value as a percentage. We</w:t>
      </w:r>
      <w:r w:rsidR="00026F3E">
        <w:t xml:space="preserve"> will then interpret the accuracy score</w:t>
      </w:r>
      <w:r w:rsidR="00140002">
        <w:t>, higher the score the better indication we will get that the model</w:t>
      </w:r>
      <w:r w:rsidR="00DD1E9C">
        <w:t xml:space="preserve"> is performing well.</w:t>
      </w:r>
      <w:r w:rsidR="00E53710">
        <w:t xml:space="preserve"> We can use additional </w:t>
      </w:r>
      <w:r w:rsidR="00141856">
        <w:t xml:space="preserve">evaluation metrics like F1 score, recall etc. so that </w:t>
      </w:r>
      <w:r w:rsidR="00E45E3B">
        <w:t>we can get a complete picture o</w:t>
      </w:r>
      <w:r w:rsidR="00D94467">
        <w:t>f</w:t>
      </w:r>
      <w:r w:rsidR="00E45E3B">
        <w:t xml:space="preserve"> the model</w:t>
      </w:r>
      <w:r w:rsidR="00D94467">
        <w:t>’</w:t>
      </w:r>
      <w:r w:rsidR="00E45E3B">
        <w:t>s performance.</w:t>
      </w:r>
    </w:p>
    <w:p w14:paraId="39E48866" w14:textId="6055B492" w:rsidR="00D94467" w:rsidRDefault="00D94467" w:rsidP="00C941EE">
      <w:pPr>
        <w:ind w:left="851" w:right="567"/>
      </w:pPr>
      <w:r>
        <w:t>[4]</w:t>
      </w:r>
    </w:p>
    <w:p w14:paraId="6DE9141B" w14:textId="1B830C75" w:rsidR="00A53869" w:rsidRDefault="00A53869" w:rsidP="00A53869">
      <w:pPr>
        <w:pStyle w:val="Heading2"/>
        <w:jc w:val="center"/>
      </w:pPr>
      <w:r>
        <w:t>Visualizations</w:t>
      </w:r>
    </w:p>
    <w:p w14:paraId="40B01E59" w14:textId="36AAD21F" w:rsidR="0001103D" w:rsidRPr="005E0466" w:rsidRDefault="00753A07" w:rsidP="005E0466">
      <w:pPr>
        <w:pStyle w:val="Heading2"/>
        <w:rPr>
          <w:rFonts w:ascii="Arial" w:hAnsi="Arial" w:cs="Arial"/>
          <w:sz w:val="22"/>
          <w:szCs w:val="22"/>
        </w:rPr>
      </w:pPr>
      <w:r>
        <w:rPr>
          <w:rFonts w:ascii="Arial" w:hAnsi="Arial" w:cs="Arial"/>
          <w:noProof/>
        </w:rPr>
        <w:drawing>
          <wp:anchor distT="0" distB="0" distL="114300" distR="114300" simplePos="0" relativeHeight="251659264" behindDoc="0" locked="0" layoutInCell="1" allowOverlap="1" wp14:anchorId="40B28551" wp14:editId="524BC222">
            <wp:simplePos x="0" y="0"/>
            <wp:positionH relativeFrom="margin">
              <wp:align>center</wp:align>
            </wp:positionH>
            <wp:positionV relativeFrom="margin">
              <wp:posOffset>2200275</wp:posOffset>
            </wp:positionV>
            <wp:extent cx="6858000" cy="1800751"/>
            <wp:effectExtent l="0" t="0" r="0" b="9525"/>
            <wp:wrapSquare wrapText="bothSides"/>
            <wp:docPr id="438423111" name="Picture 1" descr="A picture containing text, screenshot, black and whit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23111" name="Picture 1" descr="A picture containing text, screenshot, black and white, black&#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18007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AAA929" w14:textId="587034D3" w:rsidR="0044248D" w:rsidRDefault="00553E85" w:rsidP="0044248D">
      <w:pPr>
        <w:tabs>
          <w:tab w:val="left" w:pos="5295"/>
        </w:tabs>
        <w:ind w:left="851" w:right="567"/>
        <w:rPr>
          <w:rFonts w:ascii="Arial" w:hAnsi="Arial" w:cs="Arial"/>
        </w:rPr>
      </w:pPr>
      <w:r>
        <w:rPr>
          <w:rFonts w:ascii="Arial" w:hAnsi="Arial" w:cs="Arial"/>
        </w:rPr>
        <w:t xml:space="preserve">Reading the dataset that we are working with and added a class column for the quality of wine. </w:t>
      </w:r>
      <w:r w:rsidR="00E226D4">
        <w:rPr>
          <w:rFonts w:ascii="Arial" w:hAnsi="Arial" w:cs="Arial"/>
        </w:rPr>
        <w:t>(</w:t>
      </w:r>
      <w:r w:rsidR="0044248D">
        <w:rPr>
          <w:rFonts w:ascii="Arial" w:hAnsi="Arial" w:cs="Arial"/>
        </w:rPr>
        <w:t>Figure 1</w:t>
      </w:r>
      <w:r w:rsidR="00E226D4">
        <w:rPr>
          <w:rFonts w:ascii="Arial" w:hAnsi="Arial" w:cs="Arial"/>
        </w:rPr>
        <w:t>)</w:t>
      </w:r>
    </w:p>
    <w:p w14:paraId="2A543441" w14:textId="0CFCBC27" w:rsidR="00553E85" w:rsidRDefault="00701AA4" w:rsidP="0044248D">
      <w:pPr>
        <w:tabs>
          <w:tab w:val="left" w:pos="5295"/>
        </w:tabs>
        <w:ind w:left="851" w:right="567"/>
        <w:rPr>
          <w:rFonts w:ascii="Arial" w:hAnsi="Arial" w:cs="Arial"/>
        </w:rPr>
      </w:pPr>
      <w:r>
        <w:rPr>
          <w:rFonts w:ascii="Arial" w:hAnsi="Arial" w:cs="Arial"/>
          <w:noProof/>
        </w:rPr>
        <w:drawing>
          <wp:inline distT="0" distB="0" distL="0" distR="0" wp14:anchorId="5DB92DFE" wp14:editId="49CE5E19">
            <wp:extent cx="2009775" cy="781050"/>
            <wp:effectExtent l="0" t="0" r="9525" b="0"/>
            <wp:docPr id="1992966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9775" cy="781050"/>
                    </a:xfrm>
                    <a:prstGeom prst="rect">
                      <a:avLst/>
                    </a:prstGeom>
                    <a:noFill/>
                    <a:ln>
                      <a:noFill/>
                    </a:ln>
                  </pic:spPr>
                </pic:pic>
              </a:graphicData>
            </a:graphic>
          </wp:inline>
        </w:drawing>
      </w:r>
    </w:p>
    <w:p w14:paraId="3F216237" w14:textId="5E61958B" w:rsidR="00701AA4" w:rsidRDefault="00701AA4" w:rsidP="0044248D">
      <w:pPr>
        <w:tabs>
          <w:tab w:val="left" w:pos="5295"/>
        </w:tabs>
        <w:ind w:left="851" w:right="567"/>
        <w:rPr>
          <w:rFonts w:ascii="Arial" w:hAnsi="Arial" w:cs="Arial"/>
        </w:rPr>
      </w:pPr>
      <w:r>
        <w:rPr>
          <w:rFonts w:ascii="Arial" w:hAnsi="Arial" w:cs="Arial"/>
        </w:rPr>
        <w:t xml:space="preserve">Counting the </w:t>
      </w:r>
      <w:r w:rsidR="00EA4B78">
        <w:rPr>
          <w:rFonts w:ascii="Arial" w:hAnsi="Arial" w:cs="Arial"/>
        </w:rPr>
        <w:t>classes of quality of wine. (Figure 2)</w:t>
      </w:r>
    </w:p>
    <w:p w14:paraId="47362300" w14:textId="0D5B3635" w:rsidR="00EA4B78" w:rsidRDefault="00A3653F" w:rsidP="0044248D">
      <w:pPr>
        <w:tabs>
          <w:tab w:val="left" w:pos="5295"/>
        </w:tabs>
        <w:ind w:left="851" w:right="567"/>
        <w:rPr>
          <w:rFonts w:ascii="Arial" w:hAnsi="Arial" w:cs="Arial"/>
        </w:rPr>
      </w:pPr>
      <w:r>
        <w:rPr>
          <w:rFonts w:ascii="Arial" w:hAnsi="Arial" w:cs="Arial"/>
          <w:noProof/>
        </w:rPr>
        <w:drawing>
          <wp:inline distT="0" distB="0" distL="0" distR="0" wp14:anchorId="268FC2F3" wp14:editId="6EF29F7B">
            <wp:extent cx="3914775" cy="2628817"/>
            <wp:effectExtent l="0" t="0" r="0" b="635"/>
            <wp:docPr id="444047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5430" cy="2642687"/>
                    </a:xfrm>
                    <a:prstGeom prst="rect">
                      <a:avLst/>
                    </a:prstGeom>
                    <a:noFill/>
                    <a:ln>
                      <a:noFill/>
                    </a:ln>
                  </pic:spPr>
                </pic:pic>
              </a:graphicData>
            </a:graphic>
          </wp:inline>
        </w:drawing>
      </w:r>
    </w:p>
    <w:p w14:paraId="29B7D0AD" w14:textId="2EA95135" w:rsidR="009231CB" w:rsidRDefault="009231CB" w:rsidP="0044248D">
      <w:pPr>
        <w:tabs>
          <w:tab w:val="left" w:pos="5295"/>
        </w:tabs>
        <w:ind w:left="851" w:right="567"/>
        <w:rPr>
          <w:rFonts w:ascii="Arial" w:hAnsi="Arial" w:cs="Arial"/>
        </w:rPr>
      </w:pPr>
      <w:r>
        <w:rPr>
          <w:rFonts w:ascii="Arial" w:hAnsi="Arial" w:cs="Arial"/>
          <w:noProof/>
        </w:rPr>
        <w:lastRenderedPageBreak/>
        <w:drawing>
          <wp:inline distT="0" distB="0" distL="0" distR="0" wp14:anchorId="66CA50AB" wp14:editId="1FDE5210">
            <wp:extent cx="4516895" cy="2324100"/>
            <wp:effectExtent l="0" t="0" r="0" b="0"/>
            <wp:docPr id="2035271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23269" cy="2327380"/>
                    </a:xfrm>
                    <a:prstGeom prst="rect">
                      <a:avLst/>
                    </a:prstGeom>
                    <a:noFill/>
                    <a:ln>
                      <a:noFill/>
                    </a:ln>
                  </pic:spPr>
                </pic:pic>
              </a:graphicData>
            </a:graphic>
          </wp:inline>
        </w:drawing>
      </w:r>
    </w:p>
    <w:p w14:paraId="7A2CD811" w14:textId="4533080C" w:rsidR="00556F8C" w:rsidRDefault="00556F8C" w:rsidP="00556F8C">
      <w:pPr>
        <w:tabs>
          <w:tab w:val="left" w:pos="5295"/>
        </w:tabs>
        <w:ind w:left="851" w:right="567"/>
        <w:rPr>
          <w:rFonts w:ascii="Arial" w:hAnsi="Arial" w:cs="Arial"/>
        </w:rPr>
      </w:pPr>
      <w:r>
        <w:rPr>
          <w:rFonts w:ascii="Arial" w:hAnsi="Arial" w:cs="Arial"/>
        </w:rPr>
        <w:t>Graphically visualizing the frequency of quality of wine. (Figure 3</w:t>
      </w:r>
      <w:r>
        <w:rPr>
          <w:rFonts w:ascii="Arial" w:hAnsi="Arial" w:cs="Arial"/>
        </w:rPr>
        <w:t>&amp;4</w:t>
      </w:r>
      <w:r>
        <w:rPr>
          <w:rFonts w:ascii="Arial" w:hAnsi="Arial" w:cs="Arial"/>
        </w:rPr>
        <w:t>)</w:t>
      </w:r>
    </w:p>
    <w:p w14:paraId="7C47F349" w14:textId="673DCD61" w:rsidR="00556F8C" w:rsidRDefault="00556931" w:rsidP="00556F8C">
      <w:pPr>
        <w:tabs>
          <w:tab w:val="left" w:pos="5295"/>
        </w:tabs>
        <w:ind w:left="851" w:right="567"/>
        <w:rPr>
          <w:rFonts w:ascii="Arial" w:hAnsi="Arial" w:cs="Arial"/>
        </w:rPr>
      </w:pPr>
      <w:r>
        <w:rPr>
          <w:rFonts w:ascii="Arial" w:hAnsi="Arial" w:cs="Arial"/>
          <w:noProof/>
        </w:rPr>
        <w:drawing>
          <wp:anchor distT="0" distB="0" distL="114300" distR="114300" simplePos="0" relativeHeight="251660288" behindDoc="0" locked="0" layoutInCell="1" allowOverlap="1" wp14:anchorId="34341B0C" wp14:editId="48FCEC43">
            <wp:simplePos x="0" y="0"/>
            <wp:positionH relativeFrom="margin">
              <wp:align>center</wp:align>
            </wp:positionH>
            <wp:positionV relativeFrom="margin">
              <wp:posOffset>2847340</wp:posOffset>
            </wp:positionV>
            <wp:extent cx="6467475" cy="3487364"/>
            <wp:effectExtent l="0" t="0" r="0" b="0"/>
            <wp:wrapSquare wrapText="bothSides"/>
            <wp:docPr id="1961331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7475" cy="34873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E5A530" w14:textId="53A3B8FF" w:rsidR="0044248D" w:rsidRPr="0044248D" w:rsidRDefault="0044248D" w:rsidP="0044248D">
      <w:pPr>
        <w:rPr>
          <w:rFonts w:ascii="Arial" w:hAnsi="Arial" w:cs="Arial"/>
        </w:rPr>
      </w:pPr>
    </w:p>
    <w:p w14:paraId="4B344716" w14:textId="4B1CA4A4" w:rsidR="0044248D" w:rsidRPr="0044248D" w:rsidRDefault="0044248D" w:rsidP="0044248D">
      <w:pPr>
        <w:rPr>
          <w:rFonts w:ascii="Arial" w:hAnsi="Arial" w:cs="Arial"/>
        </w:rPr>
      </w:pPr>
    </w:p>
    <w:p w14:paraId="70CB8665" w14:textId="78762386" w:rsidR="0044248D" w:rsidRPr="0044248D" w:rsidRDefault="0044248D" w:rsidP="0044248D">
      <w:pPr>
        <w:rPr>
          <w:rFonts w:ascii="Arial" w:hAnsi="Arial" w:cs="Arial"/>
        </w:rPr>
      </w:pPr>
    </w:p>
    <w:p w14:paraId="6D6CF017" w14:textId="77777777" w:rsidR="0044248D" w:rsidRPr="0044248D" w:rsidRDefault="0044248D" w:rsidP="0044248D">
      <w:pPr>
        <w:rPr>
          <w:rFonts w:ascii="Arial" w:hAnsi="Arial" w:cs="Arial"/>
        </w:rPr>
      </w:pPr>
    </w:p>
    <w:p w14:paraId="47A3866D" w14:textId="77777777" w:rsidR="0044248D" w:rsidRPr="0044248D" w:rsidRDefault="0044248D" w:rsidP="0044248D">
      <w:pPr>
        <w:rPr>
          <w:rFonts w:ascii="Arial" w:hAnsi="Arial" w:cs="Arial"/>
        </w:rPr>
      </w:pPr>
    </w:p>
    <w:p w14:paraId="3AD91C52" w14:textId="77777777" w:rsidR="0044248D" w:rsidRPr="0044248D" w:rsidRDefault="0044248D" w:rsidP="0044248D">
      <w:pPr>
        <w:rPr>
          <w:rFonts w:ascii="Arial" w:hAnsi="Arial" w:cs="Arial"/>
        </w:rPr>
      </w:pPr>
    </w:p>
    <w:p w14:paraId="752D74F5" w14:textId="77777777" w:rsidR="00556931" w:rsidRDefault="00556931" w:rsidP="005E0466">
      <w:pPr>
        <w:ind w:left="851" w:right="567"/>
        <w:rPr>
          <w:rFonts w:ascii="Arial" w:hAnsi="Arial" w:cs="Arial"/>
        </w:rPr>
      </w:pPr>
    </w:p>
    <w:p w14:paraId="2B7ABEA5" w14:textId="77777777" w:rsidR="00556931" w:rsidRDefault="00556931" w:rsidP="005E0466">
      <w:pPr>
        <w:ind w:left="851" w:right="567"/>
        <w:rPr>
          <w:rFonts w:ascii="Arial" w:hAnsi="Arial" w:cs="Arial"/>
        </w:rPr>
      </w:pPr>
    </w:p>
    <w:p w14:paraId="0B182F92" w14:textId="77777777" w:rsidR="00556931" w:rsidRDefault="00556931" w:rsidP="005E0466">
      <w:pPr>
        <w:ind w:left="851" w:right="567"/>
        <w:rPr>
          <w:rFonts w:ascii="Arial" w:hAnsi="Arial" w:cs="Arial"/>
        </w:rPr>
      </w:pPr>
    </w:p>
    <w:p w14:paraId="3AABA0E0" w14:textId="77777777" w:rsidR="00556931" w:rsidRDefault="00556931" w:rsidP="005E0466">
      <w:pPr>
        <w:ind w:left="851" w:right="567"/>
        <w:rPr>
          <w:rFonts w:ascii="Arial" w:hAnsi="Arial" w:cs="Arial"/>
        </w:rPr>
      </w:pPr>
    </w:p>
    <w:p w14:paraId="25840BA2" w14:textId="77777777" w:rsidR="00556931" w:rsidRDefault="00556931" w:rsidP="005E0466">
      <w:pPr>
        <w:ind w:left="851" w:right="567"/>
        <w:rPr>
          <w:rFonts w:ascii="Arial" w:hAnsi="Arial" w:cs="Arial"/>
        </w:rPr>
      </w:pPr>
    </w:p>
    <w:p w14:paraId="08018B67" w14:textId="77777777" w:rsidR="00556931" w:rsidRDefault="00556931" w:rsidP="005E0466">
      <w:pPr>
        <w:ind w:left="851" w:right="567"/>
        <w:rPr>
          <w:rFonts w:ascii="Arial" w:hAnsi="Arial" w:cs="Arial"/>
        </w:rPr>
      </w:pPr>
    </w:p>
    <w:p w14:paraId="216897FA" w14:textId="77777777" w:rsidR="00556931" w:rsidRDefault="00556931" w:rsidP="005E0466">
      <w:pPr>
        <w:ind w:left="851" w:right="567"/>
        <w:rPr>
          <w:rFonts w:ascii="Arial" w:hAnsi="Arial" w:cs="Arial"/>
        </w:rPr>
      </w:pPr>
    </w:p>
    <w:p w14:paraId="7B81D7BE" w14:textId="77777777" w:rsidR="00065CCA" w:rsidRDefault="00065CCA" w:rsidP="005E0466">
      <w:pPr>
        <w:ind w:left="851" w:right="567"/>
        <w:rPr>
          <w:rFonts w:ascii="Arial" w:hAnsi="Arial" w:cs="Arial"/>
        </w:rPr>
      </w:pPr>
    </w:p>
    <w:p w14:paraId="3CECCDCC" w14:textId="77777777" w:rsidR="00735CBA" w:rsidRDefault="00065CCA" w:rsidP="005E0466">
      <w:pPr>
        <w:ind w:left="851" w:right="567"/>
        <w:rPr>
          <w:rFonts w:ascii="Arial" w:hAnsi="Arial" w:cs="Arial"/>
        </w:rPr>
      </w:pPr>
      <w:r>
        <w:rPr>
          <w:rFonts w:ascii="Arial" w:hAnsi="Arial" w:cs="Arial"/>
        </w:rPr>
        <w:t>Checking correlated values with the quality of wine</w:t>
      </w:r>
      <w:r w:rsidR="00735CBA">
        <w:rPr>
          <w:rFonts w:ascii="Arial" w:hAnsi="Arial" w:cs="Arial"/>
        </w:rPr>
        <w:t>.  (Figure 5)</w:t>
      </w:r>
    </w:p>
    <w:p w14:paraId="12AB518B" w14:textId="77777777" w:rsidR="00735CBA" w:rsidRDefault="00735CBA" w:rsidP="005E0466">
      <w:pPr>
        <w:ind w:left="851" w:right="567"/>
        <w:rPr>
          <w:rFonts w:ascii="Arial" w:hAnsi="Arial" w:cs="Arial"/>
        </w:rPr>
      </w:pPr>
      <w:r>
        <w:rPr>
          <w:rFonts w:ascii="Arial" w:hAnsi="Arial" w:cs="Arial"/>
          <w:noProof/>
        </w:rPr>
        <w:drawing>
          <wp:inline distT="0" distB="0" distL="0" distR="0" wp14:anchorId="6F1AC6AB" wp14:editId="18924F59">
            <wp:extent cx="4619625" cy="2219232"/>
            <wp:effectExtent l="0" t="0" r="0" b="0"/>
            <wp:docPr id="2504446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56564" cy="2236977"/>
                    </a:xfrm>
                    <a:prstGeom prst="rect">
                      <a:avLst/>
                    </a:prstGeom>
                    <a:noFill/>
                    <a:ln>
                      <a:noFill/>
                    </a:ln>
                  </pic:spPr>
                </pic:pic>
              </a:graphicData>
            </a:graphic>
          </wp:inline>
        </w:drawing>
      </w:r>
    </w:p>
    <w:p w14:paraId="410E0D95" w14:textId="77777777" w:rsidR="00BD0A5B" w:rsidRDefault="00A15FD8" w:rsidP="005E0466">
      <w:pPr>
        <w:ind w:left="851" w:right="567"/>
        <w:rPr>
          <w:rFonts w:ascii="Arial" w:hAnsi="Arial" w:cs="Arial"/>
        </w:rPr>
      </w:pPr>
      <w:r>
        <w:rPr>
          <w:rFonts w:ascii="Arial" w:hAnsi="Arial" w:cs="Arial"/>
        </w:rPr>
        <w:t xml:space="preserve">Analyzing how increasing </w:t>
      </w:r>
      <w:r w:rsidR="002C1751">
        <w:rPr>
          <w:rFonts w:ascii="Arial" w:hAnsi="Arial" w:cs="Arial"/>
        </w:rPr>
        <w:t>the target variable’s value increases the correlated features</w:t>
      </w:r>
      <w:r w:rsidR="00BD0A5B">
        <w:rPr>
          <w:rFonts w:ascii="Arial" w:hAnsi="Arial" w:cs="Arial"/>
        </w:rPr>
        <w:t>’</w:t>
      </w:r>
      <w:r w:rsidR="002C1751">
        <w:rPr>
          <w:rFonts w:ascii="Arial" w:hAnsi="Arial" w:cs="Arial"/>
        </w:rPr>
        <w:t xml:space="preserve"> values</w:t>
      </w:r>
      <w:r w:rsidR="00BD0A5B">
        <w:rPr>
          <w:rFonts w:ascii="Arial" w:hAnsi="Arial" w:cs="Arial"/>
        </w:rPr>
        <w:t>. (Figure 6)</w:t>
      </w:r>
    </w:p>
    <w:p w14:paraId="6A168C75" w14:textId="3C165D82" w:rsidR="005E0466" w:rsidRDefault="005E0466" w:rsidP="005E0466">
      <w:pPr>
        <w:ind w:left="851" w:right="567"/>
        <w:rPr>
          <w:rFonts w:ascii="Arial" w:hAnsi="Arial" w:cs="Arial"/>
        </w:rPr>
      </w:pPr>
      <w:r w:rsidRPr="0044248D">
        <w:rPr>
          <w:rFonts w:ascii="Arial" w:hAnsi="Arial" w:cs="Arial"/>
        </w:rPr>
        <w:br w:type="page"/>
      </w:r>
      <w:r w:rsidR="0044248D">
        <w:rPr>
          <w:rFonts w:ascii="Arial" w:hAnsi="Arial" w:cs="Arial"/>
        </w:rPr>
        <w:lastRenderedPageBreak/>
        <w:tab/>
      </w:r>
    </w:p>
    <w:p w14:paraId="5548B546" w14:textId="1DCB767D" w:rsidR="00BD0A5B" w:rsidRDefault="00E87055" w:rsidP="005E0466">
      <w:pPr>
        <w:ind w:left="851" w:right="567"/>
        <w:rPr>
          <w:rFonts w:ascii="Arial" w:hAnsi="Arial" w:cs="Arial"/>
        </w:rPr>
      </w:pPr>
      <w:r>
        <w:rPr>
          <w:rFonts w:ascii="Arial" w:hAnsi="Arial" w:cs="Arial"/>
          <w:noProof/>
        </w:rPr>
        <w:drawing>
          <wp:inline distT="0" distB="0" distL="0" distR="0" wp14:anchorId="47C05379" wp14:editId="65DE5764">
            <wp:extent cx="3962400" cy="361950"/>
            <wp:effectExtent l="0" t="0" r="0" b="0"/>
            <wp:docPr id="19177569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2400" cy="361950"/>
                    </a:xfrm>
                    <a:prstGeom prst="rect">
                      <a:avLst/>
                    </a:prstGeom>
                    <a:noFill/>
                    <a:ln>
                      <a:noFill/>
                    </a:ln>
                  </pic:spPr>
                </pic:pic>
              </a:graphicData>
            </a:graphic>
          </wp:inline>
        </w:drawing>
      </w:r>
    </w:p>
    <w:p w14:paraId="6114E014" w14:textId="15CC0160" w:rsidR="00E87055" w:rsidRDefault="00E87055" w:rsidP="005E0466">
      <w:pPr>
        <w:ind w:left="851" w:right="567"/>
        <w:rPr>
          <w:rFonts w:ascii="Arial" w:hAnsi="Arial" w:cs="Arial"/>
        </w:rPr>
      </w:pPr>
      <w:r>
        <w:rPr>
          <w:rFonts w:ascii="Arial" w:hAnsi="Arial" w:cs="Arial"/>
        </w:rPr>
        <w:t>Checking the accuracy scores of trained classification models. (Figure 7)</w:t>
      </w:r>
    </w:p>
    <w:p w14:paraId="48B984DF" w14:textId="438EFD17" w:rsidR="00E87055" w:rsidRDefault="00E87055" w:rsidP="005E0466">
      <w:pPr>
        <w:ind w:left="851" w:right="567"/>
        <w:rPr>
          <w:rFonts w:ascii="Arial" w:hAnsi="Arial" w:cs="Arial"/>
        </w:rPr>
      </w:pPr>
      <w:r>
        <w:rPr>
          <w:rFonts w:ascii="Arial" w:hAnsi="Arial" w:cs="Arial"/>
          <w:noProof/>
        </w:rPr>
        <w:drawing>
          <wp:inline distT="0" distB="0" distL="0" distR="0" wp14:anchorId="12BC506A" wp14:editId="7F4635E8">
            <wp:extent cx="3609975" cy="209550"/>
            <wp:effectExtent l="0" t="0" r="9525" b="0"/>
            <wp:docPr id="11900158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9975" cy="209550"/>
                    </a:xfrm>
                    <a:prstGeom prst="rect">
                      <a:avLst/>
                    </a:prstGeom>
                    <a:noFill/>
                    <a:ln>
                      <a:noFill/>
                    </a:ln>
                  </pic:spPr>
                </pic:pic>
              </a:graphicData>
            </a:graphic>
          </wp:inline>
        </w:drawing>
      </w:r>
    </w:p>
    <w:p w14:paraId="526E3B80" w14:textId="6D03116F" w:rsidR="00E87055" w:rsidRDefault="00E87055" w:rsidP="005E0466">
      <w:pPr>
        <w:ind w:left="851" w:right="567"/>
        <w:rPr>
          <w:rFonts w:ascii="Arial" w:hAnsi="Arial" w:cs="Arial"/>
        </w:rPr>
      </w:pPr>
      <w:r>
        <w:rPr>
          <w:rFonts w:ascii="Arial" w:hAnsi="Arial" w:cs="Arial"/>
        </w:rPr>
        <w:t>K-NN</w:t>
      </w:r>
      <w:r w:rsidR="00221E32">
        <w:rPr>
          <w:rFonts w:ascii="Arial" w:hAnsi="Arial" w:cs="Arial"/>
        </w:rPr>
        <w:t xml:space="preserve"> classification model had the best accuracy. (Figure 8)</w:t>
      </w:r>
    </w:p>
    <w:p w14:paraId="3CE4F35A" w14:textId="687E66CB" w:rsidR="00E87055" w:rsidRDefault="00E87055" w:rsidP="005E0466">
      <w:pPr>
        <w:ind w:left="851" w:right="567"/>
        <w:rPr>
          <w:rFonts w:ascii="Arial" w:hAnsi="Arial" w:cs="Arial"/>
        </w:rPr>
      </w:pPr>
      <w:r>
        <w:rPr>
          <w:rFonts w:ascii="Arial" w:hAnsi="Arial" w:cs="Arial"/>
          <w:noProof/>
        </w:rPr>
        <w:drawing>
          <wp:inline distT="0" distB="0" distL="0" distR="0" wp14:anchorId="11FD830A" wp14:editId="5D60E001">
            <wp:extent cx="4076700" cy="2228850"/>
            <wp:effectExtent l="0" t="0" r="0" b="0"/>
            <wp:docPr id="250748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6700" cy="2228850"/>
                    </a:xfrm>
                    <a:prstGeom prst="rect">
                      <a:avLst/>
                    </a:prstGeom>
                    <a:noFill/>
                    <a:ln>
                      <a:noFill/>
                    </a:ln>
                  </pic:spPr>
                </pic:pic>
              </a:graphicData>
            </a:graphic>
          </wp:inline>
        </w:drawing>
      </w:r>
    </w:p>
    <w:p w14:paraId="64E91F95" w14:textId="41192B57" w:rsidR="00221E32" w:rsidRDefault="00221E32" w:rsidP="005E0466">
      <w:pPr>
        <w:ind w:left="851" w:right="567"/>
        <w:rPr>
          <w:rFonts w:ascii="Arial" w:hAnsi="Arial" w:cs="Arial"/>
        </w:rPr>
      </w:pPr>
      <w:r>
        <w:rPr>
          <w:rFonts w:ascii="Arial" w:hAnsi="Arial" w:cs="Arial"/>
        </w:rPr>
        <w:t xml:space="preserve">Using evaluation metrics to analyze the </w:t>
      </w:r>
      <w:r w:rsidR="00497A08">
        <w:rPr>
          <w:rFonts w:ascii="Arial" w:hAnsi="Arial" w:cs="Arial"/>
        </w:rPr>
        <w:t>trained model. (Figure 9)</w:t>
      </w:r>
    </w:p>
    <w:p w14:paraId="70C522B7" w14:textId="5B37BA3C" w:rsidR="005E0466" w:rsidRDefault="005E0466" w:rsidP="00EA7983">
      <w:pPr>
        <w:spacing w:line="276" w:lineRule="auto"/>
        <w:ind w:left="851" w:right="567"/>
        <w:rPr>
          <w:rFonts w:ascii="Arial" w:hAnsi="Arial" w:cs="Arial"/>
        </w:rPr>
      </w:pPr>
    </w:p>
    <w:p w14:paraId="7A8C269A" w14:textId="77777777" w:rsidR="005E0466" w:rsidRDefault="005E0466" w:rsidP="005E0466">
      <w:pPr>
        <w:pStyle w:val="Heading2"/>
        <w:jc w:val="center"/>
        <w:rPr>
          <w:rFonts w:ascii="Arial" w:hAnsi="Arial" w:cs="Arial"/>
        </w:rPr>
      </w:pPr>
      <w:r>
        <w:rPr>
          <w:rFonts w:ascii="Arial" w:hAnsi="Arial" w:cs="Arial"/>
        </w:rPr>
        <w:br w:type="page"/>
      </w:r>
    </w:p>
    <w:p w14:paraId="5D239334" w14:textId="77777777" w:rsidR="005E0466" w:rsidRDefault="005E0466" w:rsidP="005E0466">
      <w:pPr>
        <w:pStyle w:val="Heading2"/>
        <w:jc w:val="center"/>
        <w:rPr>
          <w:rFonts w:ascii="Arial" w:hAnsi="Arial" w:cs="Arial"/>
        </w:rPr>
      </w:pPr>
    </w:p>
    <w:p w14:paraId="6B75602C" w14:textId="6DB1E824" w:rsidR="005E0466" w:rsidRDefault="005E0466" w:rsidP="005E0466">
      <w:pPr>
        <w:pStyle w:val="Heading2"/>
        <w:jc w:val="center"/>
      </w:pPr>
      <w:r>
        <w:t>Changing Training and Testing splits</w:t>
      </w:r>
    </w:p>
    <w:p w14:paraId="10F77964" w14:textId="77777777" w:rsidR="005E0466" w:rsidRDefault="005E0466" w:rsidP="005E0466">
      <w:pPr>
        <w:ind w:left="851" w:right="567"/>
        <w:rPr>
          <w:rFonts w:ascii="Arial" w:hAnsi="Arial" w:cs="Arial"/>
        </w:rPr>
      </w:pPr>
    </w:p>
    <w:p w14:paraId="00F8991F" w14:textId="77777777" w:rsidR="005E0466" w:rsidRDefault="005E0466" w:rsidP="005E0466">
      <w:pPr>
        <w:ind w:left="851" w:right="567"/>
        <w:rPr>
          <w:rFonts w:ascii="Arial" w:hAnsi="Arial" w:cs="Arial"/>
        </w:rPr>
      </w:pPr>
      <w:r>
        <w:rPr>
          <w:rFonts w:ascii="Arial" w:hAnsi="Arial" w:cs="Arial"/>
        </w:rPr>
        <w:t xml:space="preserve">For tuning the accuracy of the predictions being made by our machine learning model we will be changing the training/test splits. </w:t>
      </w:r>
    </w:p>
    <w:p w14:paraId="5C16D8AE" w14:textId="77777777" w:rsidR="005E0466" w:rsidRDefault="005E0466" w:rsidP="005E0466">
      <w:pPr>
        <w:ind w:left="851" w:right="567"/>
        <w:rPr>
          <w:rFonts w:ascii="Arial" w:hAnsi="Arial" w:cs="Arial"/>
        </w:rPr>
      </w:pPr>
      <w:r>
        <w:rPr>
          <w:rFonts w:ascii="Arial" w:hAnsi="Arial" w:cs="Arial"/>
        </w:rPr>
        <w:t xml:space="preserve">By changing the training/test splits, we are essentially changing the composition of the data being used for testing of our model. This will change the estimated accuracy of the </w:t>
      </w:r>
      <w:proofErr w:type="gramStart"/>
      <w:r>
        <w:rPr>
          <w:rFonts w:ascii="Arial" w:hAnsi="Arial" w:cs="Arial"/>
        </w:rPr>
        <w:t>model,</w:t>
      </w:r>
      <w:proofErr w:type="gramEnd"/>
      <w:r>
        <w:rPr>
          <w:rFonts w:ascii="Arial" w:hAnsi="Arial" w:cs="Arial"/>
        </w:rPr>
        <w:t xml:space="preserve"> a larger test will provide more reliable estimates of the model’s accuracy.</w:t>
      </w:r>
    </w:p>
    <w:p w14:paraId="738381AC" w14:textId="77777777" w:rsidR="005E0466" w:rsidRDefault="005E0466" w:rsidP="005E0466">
      <w:pPr>
        <w:ind w:left="851" w:right="567"/>
        <w:rPr>
          <w:rFonts w:ascii="Arial" w:hAnsi="Arial" w:cs="Arial"/>
        </w:rPr>
      </w:pPr>
      <w:r>
        <w:rPr>
          <w:rFonts w:ascii="Arial" w:hAnsi="Arial" w:cs="Arial"/>
        </w:rPr>
        <w:t>The training set contributes to building model that generalizes well to unseen data. Changing the training/test splits will alter the distribution in the data. Finding the right balance between training and testing sets we can avoid overfitting and underfitting the model.</w:t>
      </w:r>
    </w:p>
    <w:p w14:paraId="17128F75" w14:textId="77777777" w:rsidR="005E0466" w:rsidRDefault="005E0466" w:rsidP="005E0466">
      <w:pPr>
        <w:ind w:left="851" w:right="567"/>
        <w:rPr>
          <w:rFonts w:ascii="Arial" w:hAnsi="Arial" w:cs="Arial"/>
        </w:rPr>
      </w:pPr>
      <w:r>
        <w:rPr>
          <w:rFonts w:ascii="Arial" w:hAnsi="Arial" w:cs="Arial"/>
        </w:rPr>
        <w:t>Changing the training and testing splits can introduce variability in our model’s performance, by experimenting with the different splits we can find the find the best variability and stability of the model’s performance.</w:t>
      </w:r>
    </w:p>
    <w:p w14:paraId="3E164B9A" w14:textId="77777777" w:rsidR="005E0466" w:rsidRDefault="005E0466" w:rsidP="005E0466">
      <w:pPr>
        <w:ind w:left="851" w:right="567"/>
        <w:rPr>
          <w:rFonts w:ascii="Arial" w:hAnsi="Arial" w:cs="Arial"/>
        </w:rPr>
      </w:pPr>
      <w:r>
        <w:rPr>
          <w:rFonts w:ascii="Arial" w:hAnsi="Arial" w:cs="Arial"/>
        </w:rPr>
        <w:t xml:space="preserve">We want our model to be fair and to reduce bias when making predictions, by overrepresenting or underrepresenting our groups and classes this can lead to biased predictions. The training/testing splits </w:t>
      </w:r>
      <w:proofErr w:type="gramStart"/>
      <w:r>
        <w:rPr>
          <w:rFonts w:ascii="Arial" w:hAnsi="Arial" w:cs="Arial"/>
        </w:rPr>
        <w:t>have to</w:t>
      </w:r>
      <w:proofErr w:type="gramEnd"/>
      <w:r>
        <w:rPr>
          <w:rFonts w:ascii="Arial" w:hAnsi="Arial" w:cs="Arial"/>
        </w:rPr>
        <w:t xml:space="preserve"> represent the overall distribution of the data.</w:t>
      </w:r>
    </w:p>
    <w:p w14:paraId="785F3373" w14:textId="77777777" w:rsidR="005E0466" w:rsidRDefault="005E0466" w:rsidP="005E0466">
      <w:pPr>
        <w:ind w:left="851" w:right="567"/>
        <w:rPr>
          <w:rFonts w:ascii="Arial" w:hAnsi="Arial" w:cs="Arial"/>
        </w:rPr>
      </w:pPr>
      <w:r>
        <w:rPr>
          <w:rFonts w:ascii="Arial" w:hAnsi="Arial" w:cs="Arial"/>
        </w:rPr>
        <w:t>We can use a technique known as cross-validation to mitigate the effects of training/testing splits. For the technique we divide the data into multiple folds and perform testing and training on different combinations of these folds. We will yield a more robust evaluation of the model’s performance averaging the results across the splits.</w:t>
      </w:r>
    </w:p>
    <w:p w14:paraId="5D368EF5" w14:textId="44F12C08" w:rsidR="00E2535C" w:rsidRDefault="00E2535C" w:rsidP="005E0466">
      <w:pPr>
        <w:ind w:left="851" w:right="567"/>
        <w:rPr>
          <w:rFonts w:ascii="Arial" w:hAnsi="Arial" w:cs="Arial"/>
        </w:rPr>
      </w:pPr>
      <w:r>
        <w:rPr>
          <w:rFonts w:ascii="Arial" w:hAnsi="Arial" w:cs="Arial"/>
        </w:rPr>
        <w:t>[8]</w:t>
      </w:r>
    </w:p>
    <w:p w14:paraId="7745C12E" w14:textId="77777777" w:rsidR="005E0466" w:rsidRDefault="005E0466" w:rsidP="005E0466">
      <w:pPr>
        <w:pStyle w:val="Heading1"/>
        <w:jc w:val="center"/>
      </w:pPr>
      <w:r>
        <w:t>Evaluation and improvement of our model</w:t>
      </w:r>
    </w:p>
    <w:p w14:paraId="4A10EC09" w14:textId="77777777" w:rsidR="005E0466" w:rsidRDefault="005E0466" w:rsidP="005E0466">
      <w:pPr>
        <w:spacing w:line="276" w:lineRule="auto"/>
        <w:ind w:left="851" w:right="567"/>
        <w:rPr>
          <w:rFonts w:ascii="Arial" w:hAnsi="Arial" w:cs="Arial"/>
        </w:rPr>
      </w:pPr>
      <w:r>
        <w:rPr>
          <w:rFonts w:ascii="Arial" w:hAnsi="Arial" w:cs="Arial"/>
        </w:rPr>
        <w:t>For evaluating and improving on our trained model we follow a process:</w:t>
      </w:r>
    </w:p>
    <w:p w14:paraId="063BE586" w14:textId="77777777" w:rsidR="005E0466" w:rsidRDefault="005E0466" w:rsidP="005E0466">
      <w:pPr>
        <w:spacing w:line="276" w:lineRule="auto"/>
        <w:ind w:left="851" w:right="567"/>
        <w:rPr>
          <w:rFonts w:ascii="Arial" w:hAnsi="Arial" w:cs="Arial"/>
        </w:rPr>
      </w:pPr>
      <w:r>
        <w:rPr>
          <w:rFonts w:ascii="Arial" w:hAnsi="Arial" w:cs="Arial"/>
        </w:rPr>
        <w:t>Firstly, we divide our dataset into three parts: the training set, the validation set and the testing set. We will use the validation set to tune the hyperparameters and to monitor the performance of the training set during training. Next, we will choose the appropriate evaluation metrics for the classification algorithms that we are using. We will train a baseline model on the training set using the algorithm that we want to use. We will evaluate the baseline model on the validation set using our evaluation metrics, we get an initial understanding of the areas that need to be worked on in the model. We will fine tune the model by adjusting the hyperparameters, this will optimize the evaluation metrics on the validation set. Now, we will retrain the model using the optimal hyperparameters on the combined validation and training sets. Once the hyperparameters are sorted out, we will evaluate the retrained model on the test set, the evaluation will provide us with unbiased estimates of the model’s performance.</w:t>
      </w:r>
    </w:p>
    <w:p w14:paraId="42E0E766" w14:textId="77777777" w:rsidR="005E0466" w:rsidRDefault="005E0466" w:rsidP="005E0466">
      <w:pPr>
        <w:spacing w:line="276" w:lineRule="auto"/>
        <w:ind w:left="851" w:right="567"/>
        <w:rPr>
          <w:rFonts w:ascii="Arial" w:hAnsi="Arial" w:cs="Arial"/>
        </w:rPr>
      </w:pPr>
      <w:r>
        <w:rPr>
          <w:rFonts w:ascii="Arial" w:hAnsi="Arial" w:cs="Arial"/>
        </w:rPr>
        <w:t xml:space="preserve">We will examine the predictions made on the test set to grasp the strengths and weaknesses of the model. If there are misclassified samples or recurring errors, we can further improve the model by performing error analysis. Error analysis will </w:t>
      </w:r>
      <w:proofErr w:type="gramStart"/>
      <w:r>
        <w:rPr>
          <w:rFonts w:ascii="Arial" w:hAnsi="Arial" w:cs="Arial"/>
        </w:rPr>
        <w:t>involve:</w:t>
      </w:r>
      <w:proofErr w:type="gramEnd"/>
      <w:r>
        <w:rPr>
          <w:rFonts w:ascii="Arial" w:hAnsi="Arial" w:cs="Arial"/>
        </w:rPr>
        <w:t xml:space="preserve"> collecting more data for the dataset, modifying the model, augmenting the data or trying various other techniques.</w:t>
      </w:r>
    </w:p>
    <w:p w14:paraId="065F4A85" w14:textId="40D4956A" w:rsidR="00E2535C" w:rsidRDefault="00E2535C" w:rsidP="005E0466">
      <w:pPr>
        <w:spacing w:line="276" w:lineRule="auto"/>
        <w:ind w:left="851" w:right="567"/>
        <w:rPr>
          <w:rFonts w:ascii="Arial" w:hAnsi="Arial" w:cs="Arial"/>
        </w:rPr>
      </w:pPr>
      <w:r>
        <w:rPr>
          <w:rFonts w:ascii="Arial" w:hAnsi="Arial" w:cs="Arial"/>
        </w:rPr>
        <w:t>[9]</w:t>
      </w:r>
    </w:p>
    <w:p w14:paraId="03F0721B" w14:textId="491A03DA" w:rsidR="005E0466" w:rsidRDefault="005E0466">
      <w:pPr>
        <w:rPr>
          <w:rFonts w:ascii="Arial" w:hAnsi="Arial" w:cs="Arial"/>
        </w:rPr>
      </w:pPr>
    </w:p>
    <w:p w14:paraId="62E3E0E6" w14:textId="77777777" w:rsidR="00D442E1" w:rsidRPr="008D7802" w:rsidRDefault="00D442E1" w:rsidP="00EA7983">
      <w:pPr>
        <w:spacing w:line="276" w:lineRule="auto"/>
        <w:ind w:left="851" w:right="567"/>
        <w:rPr>
          <w:rFonts w:ascii="Arial" w:hAnsi="Arial" w:cs="Arial"/>
        </w:rPr>
      </w:pPr>
    </w:p>
    <w:p w14:paraId="5983EB88" w14:textId="77777777" w:rsidR="005A6CBB" w:rsidRPr="00ED54DD" w:rsidRDefault="005A6CBB" w:rsidP="00ED54DD">
      <w:pPr>
        <w:ind w:left="851" w:right="567"/>
        <w:rPr>
          <w:rFonts w:ascii="Arial" w:hAnsi="Arial" w:cs="Arial"/>
        </w:rPr>
      </w:pPr>
    </w:p>
    <w:p w14:paraId="66A0153B" w14:textId="7BBADE65" w:rsidR="0001103D" w:rsidRDefault="0001103D" w:rsidP="00520633">
      <w:pPr>
        <w:pStyle w:val="Heading1"/>
        <w:jc w:val="center"/>
      </w:pPr>
    </w:p>
    <w:p w14:paraId="16C8B054" w14:textId="77777777" w:rsidR="005E0466" w:rsidRDefault="005E0466" w:rsidP="00520633">
      <w:pPr>
        <w:pStyle w:val="Heading1"/>
        <w:jc w:val="center"/>
      </w:pPr>
    </w:p>
    <w:p w14:paraId="5F25EA1B" w14:textId="38D321E9" w:rsidR="00520633" w:rsidRDefault="00520633" w:rsidP="00520633">
      <w:pPr>
        <w:pStyle w:val="Heading1"/>
        <w:jc w:val="center"/>
      </w:pPr>
      <w:r>
        <w:t>References</w:t>
      </w:r>
    </w:p>
    <w:p w14:paraId="24EA125D" w14:textId="38363A5E" w:rsidR="004763FB" w:rsidRDefault="004763FB" w:rsidP="004763FB">
      <w:pPr>
        <w:spacing w:line="276" w:lineRule="auto"/>
        <w:ind w:left="851" w:right="567"/>
        <w:rPr>
          <w:rFonts w:ascii="Arial" w:hAnsi="Arial" w:cs="Arial"/>
        </w:rPr>
      </w:pPr>
      <w:r>
        <w:rPr>
          <w:rFonts w:ascii="Arial" w:hAnsi="Arial" w:cs="Arial"/>
        </w:rPr>
        <w:t>Classification</w:t>
      </w:r>
      <w:r w:rsidR="002D0A0D">
        <w:rPr>
          <w:rFonts w:ascii="Arial" w:hAnsi="Arial" w:cs="Arial"/>
        </w:rPr>
        <w:t>:</w:t>
      </w:r>
    </w:p>
    <w:p w14:paraId="626E3484" w14:textId="3C105918" w:rsidR="002D0A0D" w:rsidRDefault="00C108F8" w:rsidP="004763FB">
      <w:pPr>
        <w:spacing w:line="276" w:lineRule="auto"/>
        <w:ind w:left="851" w:right="567"/>
        <w:rPr>
          <w:rFonts w:ascii="Arial" w:hAnsi="Arial" w:cs="Arial"/>
        </w:rPr>
      </w:pPr>
      <w:r>
        <w:rPr>
          <w:rFonts w:ascii="Arial" w:hAnsi="Arial" w:cs="Arial"/>
        </w:rPr>
        <w:t xml:space="preserve">[1] </w:t>
      </w:r>
      <w:proofErr w:type="spellStart"/>
      <w:r w:rsidR="00876F98" w:rsidRPr="00876F98">
        <w:rPr>
          <w:rFonts w:ascii="Arial" w:hAnsi="Arial" w:cs="Arial"/>
        </w:rPr>
        <w:t>simplilearn</w:t>
      </w:r>
      <w:proofErr w:type="spellEnd"/>
      <w:r w:rsidR="00876F98" w:rsidRPr="00876F98">
        <w:rPr>
          <w:rFonts w:ascii="Arial" w:hAnsi="Arial" w:cs="Arial"/>
        </w:rPr>
        <w:t>. 2023. Classification in Machine Learning: What it is &amp; Classification Models. [ONLINE] Available at: </w:t>
      </w:r>
      <w:hyperlink r:id="rId15" w:history="1">
        <w:r w:rsidR="00876F98" w:rsidRPr="00876F98">
          <w:rPr>
            <w:rStyle w:val="Hyperlink"/>
            <w:rFonts w:ascii="Arial" w:hAnsi="Arial" w:cs="Arial"/>
          </w:rPr>
          <w:t>https://www.simplilearn.com/tutorials/machine-learning-tutorial/classification-in-machine-learning</w:t>
        </w:r>
      </w:hyperlink>
      <w:r w:rsidR="00876F98" w:rsidRPr="00876F98">
        <w:rPr>
          <w:rFonts w:ascii="Arial" w:hAnsi="Arial" w:cs="Arial"/>
        </w:rPr>
        <w:t>. [Accessed 1 June 2023].</w:t>
      </w:r>
    </w:p>
    <w:p w14:paraId="2AB7E23E" w14:textId="4F18932D" w:rsidR="00654FEA" w:rsidRDefault="00654FEA" w:rsidP="004763FB">
      <w:pPr>
        <w:spacing w:line="276" w:lineRule="auto"/>
        <w:ind w:left="851" w:right="567"/>
        <w:rPr>
          <w:rFonts w:ascii="Arial" w:hAnsi="Arial" w:cs="Arial"/>
        </w:rPr>
      </w:pPr>
      <w:r>
        <w:rPr>
          <w:rFonts w:ascii="Arial" w:hAnsi="Arial" w:cs="Arial"/>
        </w:rPr>
        <w:t>Feature Engineering</w:t>
      </w:r>
      <w:r w:rsidR="002B2446">
        <w:rPr>
          <w:rFonts w:ascii="Arial" w:hAnsi="Arial" w:cs="Arial"/>
        </w:rPr>
        <w:t>:</w:t>
      </w:r>
    </w:p>
    <w:p w14:paraId="6ACE1B06" w14:textId="56FF117C" w:rsidR="00654FEA" w:rsidRDefault="00654FEA" w:rsidP="004763FB">
      <w:pPr>
        <w:spacing w:line="276" w:lineRule="auto"/>
        <w:ind w:left="851" w:right="567"/>
        <w:rPr>
          <w:rFonts w:ascii="Arial" w:hAnsi="Arial" w:cs="Arial"/>
        </w:rPr>
      </w:pPr>
      <w:r>
        <w:rPr>
          <w:rFonts w:ascii="Arial" w:hAnsi="Arial" w:cs="Arial"/>
        </w:rPr>
        <w:t xml:space="preserve">[2] </w:t>
      </w:r>
      <w:proofErr w:type="spellStart"/>
      <w:r w:rsidRPr="00654FEA">
        <w:rPr>
          <w:rFonts w:ascii="Arial" w:hAnsi="Arial" w:cs="Arial"/>
        </w:rPr>
        <w:t>towardsdatascience</w:t>
      </w:r>
      <w:proofErr w:type="spellEnd"/>
      <w:r w:rsidRPr="00654FEA">
        <w:rPr>
          <w:rFonts w:ascii="Arial" w:hAnsi="Arial" w:cs="Arial"/>
        </w:rPr>
        <w:t xml:space="preserve">. 2021. What is Feature Engineering — Importance, </w:t>
      </w:r>
      <w:proofErr w:type="gramStart"/>
      <w:r w:rsidRPr="00654FEA">
        <w:rPr>
          <w:rFonts w:ascii="Arial" w:hAnsi="Arial" w:cs="Arial"/>
        </w:rPr>
        <w:t>Tools</w:t>
      </w:r>
      <w:proofErr w:type="gramEnd"/>
      <w:r w:rsidRPr="00654FEA">
        <w:rPr>
          <w:rFonts w:ascii="Arial" w:hAnsi="Arial" w:cs="Arial"/>
        </w:rPr>
        <w:t xml:space="preserve"> and Techniques for Machine Learning. [ONLINE] Available at: </w:t>
      </w:r>
      <w:hyperlink r:id="rId16" w:history="1">
        <w:r w:rsidRPr="00654FEA">
          <w:rPr>
            <w:rStyle w:val="Hyperlink"/>
            <w:rFonts w:ascii="Arial" w:hAnsi="Arial" w:cs="Arial"/>
          </w:rPr>
          <w:t>https://towardsdatascience.com/what-is-feature-engineering-importance-tools-and-techniques-for-machine-learning-2080b0269f10</w:t>
        </w:r>
      </w:hyperlink>
      <w:r w:rsidRPr="00654FEA">
        <w:rPr>
          <w:rFonts w:ascii="Arial" w:hAnsi="Arial" w:cs="Arial"/>
        </w:rPr>
        <w:t>. [Accessed 1 June 2023].</w:t>
      </w:r>
    </w:p>
    <w:p w14:paraId="3ABC8B18" w14:textId="23C9E8F1" w:rsidR="00654FEA" w:rsidRDefault="00654FEA" w:rsidP="004763FB">
      <w:pPr>
        <w:spacing w:line="276" w:lineRule="auto"/>
        <w:ind w:left="851" w:right="567"/>
        <w:rPr>
          <w:rFonts w:ascii="Arial" w:hAnsi="Arial" w:cs="Arial"/>
        </w:rPr>
      </w:pPr>
      <w:r>
        <w:rPr>
          <w:rFonts w:ascii="Arial" w:hAnsi="Arial" w:cs="Arial"/>
        </w:rPr>
        <w:t>[3]</w:t>
      </w:r>
      <w:r w:rsidR="004D64A1">
        <w:rPr>
          <w:rFonts w:ascii="Arial" w:hAnsi="Arial" w:cs="Arial"/>
        </w:rPr>
        <w:t xml:space="preserve"> </w:t>
      </w:r>
      <w:proofErr w:type="spellStart"/>
      <w:r w:rsidR="004D64A1" w:rsidRPr="004D64A1">
        <w:rPr>
          <w:rFonts w:ascii="Arial" w:hAnsi="Arial" w:cs="Arial"/>
        </w:rPr>
        <w:t>analyticsvidhya</w:t>
      </w:r>
      <w:proofErr w:type="spellEnd"/>
      <w:r w:rsidR="004D64A1" w:rsidRPr="004D64A1">
        <w:rPr>
          <w:rFonts w:ascii="Arial" w:hAnsi="Arial" w:cs="Arial"/>
        </w:rPr>
        <w:t xml:space="preserve">. 2022. Introduction to Feature Engineering – Everything You Need to </w:t>
      </w:r>
      <w:proofErr w:type="gramStart"/>
      <w:r w:rsidR="004D64A1" w:rsidRPr="004D64A1">
        <w:rPr>
          <w:rFonts w:ascii="Arial" w:hAnsi="Arial" w:cs="Arial"/>
        </w:rPr>
        <w:t>Know!.</w:t>
      </w:r>
      <w:proofErr w:type="gramEnd"/>
      <w:r w:rsidR="004D64A1" w:rsidRPr="004D64A1">
        <w:rPr>
          <w:rFonts w:ascii="Arial" w:hAnsi="Arial" w:cs="Arial"/>
        </w:rPr>
        <w:t xml:space="preserve"> [ONLINE] Available at: </w:t>
      </w:r>
      <w:hyperlink r:id="rId17" w:history="1">
        <w:r w:rsidR="004D64A1" w:rsidRPr="004D64A1">
          <w:rPr>
            <w:rStyle w:val="Hyperlink"/>
            <w:rFonts w:ascii="Arial" w:hAnsi="Arial" w:cs="Arial"/>
          </w:rPr>
          <w:t>https://www.analyticsvidhya.com/blog/2021/10/a-beginners-guide-to-feature-engineering-everything-you-need-to-know/</w:t>
        </w:r>
      </w:hyperlink>
      <w:r w:rsidR="004D64A1" w:rsidRPr="004D64A1">
        <w:rPr>
          <w:rFonts w:ascii="Arial" w:hAnsi="Arial" w:cs="Arial"/>
        </w:rPr>
        <w:t>. [Accessed 1 June 2023].</w:t>
      </w:r>
    </w:p>
    <w:p w14:paraId="0334E95A" w14:textId="310C51F2" w:rsidR="002B2446" w:rsidRDefault="002B2446" w:rsidP="004763FB">
      <w:pPr>
        <w:spacing w:line="276" w:lineRule="auto"/>
        <w:ind w:left="851" w:right="567"/>
        <w:rPr>
          <w:rFonts w:ascii="Arial" w:hAnsi="Arial" w:cs="Arial"/>
        </w:rPr>
      </w:pPr>
      <w:r>
        <w:rPr>
          <w:rFonts w:ascii="Arial" w:hAnsi="Arial" w:cs="Arial"/>
        </w:rPr>
        <w:t>Evaluation metrics:</w:t>
      </w:r>
    </w:p>
    <w:p w14:paraId="446A4EA1" w14:textId="22278C49" w:rsidR="002B2446" w:rsidRDefault="002B2446" w:rsidP="004763FB">
      <w:pPr>
        <w:spacing w:line="276" w:lineRule="auto"/>
        <w:ind w:left="851" w:right="567"/>
        <w:rPr>
          <w:rFonts w:ascii="Arial" w:hAnsi="Arial" w:cs="Arial"/>
        </w:rPr>
      </w:pPr>
      <w:r>
        <w:rPr>
          <w:rFonts w:ascii="Arial" w:hAnsi="Arial" w:cs="Arial"/>
        </w:rPr>
        <w:t xml:space="preserve">[4] </w:t>
      </w:r>
      <w:proofErr w:type="spellStart"/>
      <w:r w:rsidRPr="002B2446">
        <w:rPr>
          <w:rFonts w:ascii="Arial" w:hAnsi="Arial" w:cs="Arial"/>
        </w:rPr>
        <w:t>analyticsvidhya</w:t>
      </w:r>
      <w:proofErr w:type="spellEnd"/>
      <w:r w:rsidRPr="002B2446">
        <w:rPr>
          <w:rFonts w:ascii="Arial" w:hAnsi="Arial" w:cs="Arial"/>
        </w:rPr>
        <w:t>. 2021. Metrics to Evaluate your Classification Model to take the right decisions. [ONLINE] Available at: </w:t>
      </w:r>
      <w:hyperlink r:id="rId18" w:history="1">
        <w:r w:rsidRPr="002B2446">
          <w:rPr>
            <w:rStyle w:val="Hyperlink"/>
            <w:rFonts w:ascii="Arial" w:hAnsi="Arial" w:cs="Arial"/>
          </w:rPr>
          <w:t>https://www.analyticsvidhya.com/blog/2021/07/metrics-to-evaluate-your-classification-model-to-take-the-right-decisions/</w:t>
        </w:r>
      </w:hyperlink>
      <w:r w:rsidRPr="002B2446">
        <w:rPr>
          <w:rFonts w:ascii="Arial" w:hAnsi="Arial" w:cs="Arial"/>
        </w:rPr>
        <w:t>. [Accessed 1 June 2023].</w:t>
      </w:r>
    </w:p>
    <w:p w14:paraId="089946BD" w14:textId="1CBC0DA9" w:rsidR="00FE15C6" w:rsidRDefault="00FE15C6" w:rsidP="004763FB">
      <w:pPr>
        <w:spacing w:line="276" w:lineRule="auto"/>
        <w:ind w:left="851" w:right="567"/>
        <w:rPr>
          <w:rFonts w:ascii="Arial" w:hAnsi="Arial" w:cs="Arial"/>
        </w:rPr>
      </w:pPr>
      <w:r>
        <w:rPr>
          <w:rFonts w:ascii="Arial" w:hAnsi="Arial" w:cs="Arial"/>
        </w:rPr>
        <w:t>Model selection and hyperparameter tuning</w:t>
      </w:r>
      <w:r w:rsidR="008F7152">
        <w:rPr>
          <w:rFonts w:ascii="Arial" w:hAnsi="Arial" w:cs="Arial"/>
        </w:rPr>
        <w:t>:</w:t>
      </w:r>
    </w:p>
    <w:p w14:paraId="45248B27" w14:textId="288EC7F2" w:rsidR="002B2446" w:rsidRDefault="00AD3692" w:rsidP="004763FB">
      <w:pPr>
        <w:spacing w:line="276" w:lineRule="auto"/>
        <w:ind w:left="851" w:right="567"/>
        <w:rPr>
          <w:rFonts w:ascii="Arial" w:hAnsi="Arial" w:cs="Arial"/>
        </w:rPr>
      </w:pPr>
      <w:r>
        <w:rPr>
          <w:rFonts w:ascii="Arial" w:hAnsi="Arial" w:cs="Arial"/>
        </w:rPr>
        <w:t>[5]</w:t>
      </w:r>
      <w:r w:rsidR="00FE15C6">
        <w:rPr>
          <w:rFonts w:ascii="Arial" w:hAnsi="Arial" w:cs="Arial"/>
        </w:rPr>
        <w:t xml:space="preserve"> </w:t>
      </w:r>
      <w:proofErr w:type="spellStart"/>
      <w:r w:rsidR="00FE15C6" w:rsidRPr="00FE15C6">
        <w:rPr>
          <w:rFonts w:ascii="Arial" w:hAnsi="Arial" w:cs="Arial"/>
        </w:rPr>
        <w:t>towardsdatascience</w:t>
      </w:r>
      <w:proofErr w:type="spellEnd"/>
      <w:r w:rsidR="00FE15C6" w:rsidRPr="00FE15C6">
        <w:rPr>
          <w:rFonts w:ascii="Arial" w:hAnsi="Arial" w:cs="Arial"/>
        </w:rPr>
        <w:t>. 2020. Machine Learning: Model Selection and Hyperparameter Tuning. [ONLINE] Available at: </w:t>
      </w:r>
      <w:hyperlink r:id="rId19" w:history="1">
        <w:r w:rsidR="00FE15C6" w:rsidRPr="00FE15C6">
          <w:rPr>
            <w:rStyle w:val="Hyperlink"/>
            <w:rFonts w:ascii="Arial" w:hAnsi="Arial" w:cs="Arial"/>
          </w:rPr>
          <w:t>https://towardsdatascience.com/machine-learning-model-selection-and-hyperparameter-tuning-736158357dc4</w:t>
        </w:r>
      </w:hyperlink>
      <w:r w:rsidR="00FE15C6" w:rsidRPr="00FE15C6">
        <w:rPr>
          <w:rFonts w:ascii="Arial" w:hAnsi="Arial" w:cs="Arial"/>
        </w:rPr>
        <w:t>. [Accessed 1 June 2023].</w:t>
      </w:r>
    </w:p>
    <w:p w14:paraId="1CF1C3E6" w14:textId="55425D19" w:rsidR="00D94467" w:rsidRDefault="00D94467" w:rsidP="004763FB">
      <w:pPr>
        <w:spacing w:line="276" w:lineRule="auto"/>
        <w:ind w:left="851" w:right="567"/>
        <w:rPr>
          <w:rFonts w:ascii="Arial" w:hAnsi="Arial" w:cs="Arial"/>
        </w:rPr>
      </w:pPr>
      <w:r>
        <w:rPr>
          <w:rFonts w:ascii="Arial" w:hAnsi="Arial" w:cs="Arial"/>
        </w:rPr>
        <w:t>Data analysis process:</w:t>
      </w:r>
    </w:p>
    <w:p w14:paraId="6EBF10EC" w14:textId="1C9BCAF5" w:rsidR="00AD3692" w:rsidRDefault="00AD3692" w:rsidP="004763FB">
      <w:pPr>
        <w:spacing w:line="276" w:lineRule="auto"/>
        <w:ind w:left="851" w:right="567"/>
        <w:rPr>
          <w:rFonts w:ascii="Arial" w:hAnsi="Arial" w:cs="Arial"/>
        </w:rPr>
      </w:pPr>
      <w:r>
        <w:rPr>
          <w:rFonts w:ascii="Arial" w:hAnsi="Arial" w:cs="Arial"/>
        </w:rPr>
        <w:t>[6]</w:t>
      </w:r>
      <w:r w:rsidR="008F7152">
        <w:rPr>
          <w:rFonts w:ascii="Arial" w:hAnsi="Arial" w:cs="Arial"/>
        </w:rPr>
        <w:t xml:space="preserve"> </w:t>
      </w:r>
      <w:proofErr w:type="spellStart"/>
      <w:r w:rsidR="00D94467" w:rsidRPr="00D94467">
        <w:rPr>
          <w:rFonts w:ascii="Arial" w:hAnsi="Arial" w:cs="Arial"/>
        </w:rPr>
        <w:t>simplilearn</w:t>
      </w:r>
      <w:proofErr w:type="spellEnd"/>
      <w:r w:rsidR="00D94467" w:rsidRPr="00D94467">
        <w:rPr>
          <w:rFonts w:ascii="Arial" w:hAnsi="Arial" w:cs="Arial"/>
        </w:rPr>
        <w:t>. 2023. What is Data Analysis? Methods, Process and Types Explained. [ONLINE] Available at: </w:t>
      </w:r>
      <w:hyperlink r:id="rId20" w:history="1">
        <w:r w:rsidR="00D94467" w:rsidRPr="00D94467">
          <w:rPr>
            <w:rStyle w:val="Hyperlink"/>
            <w:rFonts w:ascii="Arial" w:hAnsi="Arial" w:cs="Arial"/>
          </w:rPr>
          <w:t>https://www.simplilearn.com/data-analysis-methods-process-types-article</w:t>
        </w:r>
      </w:hyperlink>
      <w:r w:rsidR="00D94467" w:rsidRPr="00D94467">
        <w:rPr>
          <w:rFonts w:ascii="Arial" w:hAnsi="Arial" w:cs="Arial"/>
        </w:rPr>
        <w:t>. [Accessed 1 June 2023].</w:t>
      </w:r>
    </w:p>
    <w:p w14:paraId="36B813F5" w14:textId="4BAF366A" w:rsidR="008337C0" w:rsidRDefault="008337C0" w:rsidP="004763FB">
      <w:pPr>
        <w:spacing w:line="276" w:lineRule="auto"/>
        <w:ind w:left="851" w:right="567"/>
        <w:rPr>
          <w:rFonts w:ascii="Arial" w:hAnsi="Arial" w:cs="Arial"/>
        </w:rPr>
      </w:pPr>
      <w:r>
        <w:rPr>
          <w:rFonts w:ascii="Arial" w:hAnsi="Arial" w:cs="Arial"/>
        </w:rPr>
        <w:t>Classification algorithms:</w:t>
      </w:r>
    </w:p>
    <w:p w14:paraId="79F182B9" w14:textId="6D357435" w:rsidR="00AD3692" w:rsidRDefault="00AD3692" w:rsidP="004763FB">
      <w:pPr>
        <w:spacing w:line="276" w:lineRule="auto"/>
        <w:ind w:left="851" w:right="567"/>
        <w:rPr>
          <w:rFonts w:ascii="Arial" w:hAnsi="Arial" w:cs="Arial"/>
        </w:rPr>
      </w:pPr>
      <w:r>
        <w:rPr>
          <w:rFonts w:ascii="Arial" w:hAnsi="Arial" w:cs="Arial"/>
        </w:rPr>
        <w:t>[7]</w:t>
      </w:r>
      <w:r w:rsidR="008337C0">
        <w:rPr>
          <w:rFonts w:ascii="Arial" w:hAnsi="Arial" w:cs="Arial"/>
        </w:rPr>
        <w:t xml:space="preserve"> </w:t>
      </w:r>
      <w:proofErr w:type="spellStart"/>
      <w:r w:rsidR="008337C0" w:rsidRPr="008337C0">
        <w:rPr>
          <w:rFonts w:ascii="Arial" w:hAnsi="Arial" w:cs="Arial"/>
        </w:rPr>
        <w:t>monkeylearn</w:t>
      </w:r>
      <w:proofErr w:type="spellEnd"/>
      <w:r w:rsidR="008337C0" w:rsidRPr="008337C0">
        <w:rPr>
          <w:rFonts w:ascii="Arial" w:hAnsi="Arial" w:cs="Arial"/>
        </w:rPr>
        <w:t>. 2023. 5 Types of Classification Algorithms in Machine Learning. [ONLINE] Available at: </w:t>
      </w:r>
      <w:hyperlink r:id="rId21" w:history="1">
        <w:r w:rsidR="008337C0" w:rsidRPr="008337C0">
          <w:rPr>
            <w:rStyle w:val="Hyperlink"/>
            <w:rFonts w:ascii="Arial" w:hAnsi="Arial" w:cs="Arial"/>
          </w:rPr>
          <w:t>https://monkeylearn.com/blog/classification-algorithms/</w:t>
        </w:r>
      </w:hyperlink>
      <w:r w:rsidR="008337C0" w:rsidRPr="008337C0">
        <w:rPr>
          <w:rFonts w:ascii="Arial" w:hAnsi="Arial" w:cs="Arial"/>
        </w:rPr>
        <w:t>. [Accessed 1 June 2023].</w:t>
      </w:r>
    </w:p>
    <w:p w14:paraId="3D96FD17" w14:textId="556E1970" w:rsidR="008337C0" w:rsidRDefault="00AE78EA" w:rsidP="004763FB">
      <w:pPr>
        <w:spacing w:line="276" w:lineRule="auto"/>
        <w:ind w:left="851" w:right="567"/>
        <w:rPr>
          <w:rFonts w:ascii="Arial" w:hAnsi="Arial" w:cs="Arial"/>
        </w:rPr>
      </w:pPr>
      <w:r>
        <w:rPr>
          <w:rFonts w:ascii="Arial" w:hAnsi="Arial" w:cs="Arial"/>
        </w:rPr>
        <w:t>Train</w:t>
      </w:r>
      <w:r w:rsidR="00E2535C">
        <w:rPr>
          <w:rFonts w:ascii="Arial" w:hAnsi="Arial" w:cs="Arial"/>
        </w:rPr>
        <w:t xml:space="preserve"> Test split:</w:t>
      </w:r>
    </w:p>
    <w:p w14:paraId="48F344BD" w14:textId="748078F6" w:rsidR="008337C0" w:rsidRDefault="008337C0" w:rsidP="004763FB">
      <w:pPr>
        <w:spacing w:line="276" w:lineRule="auto"/>
        <w:ind w:left="851" w:right="567"/>
        <w:rPr>
          <w:rFonts w:ascii="Arial" w:hAnsi="Arial" w:cs="Arial"/>
        </w:rPr>
      </w:pPr>
      <w:r>
        <w:rPr>
          <w:rFonts w:ascii="Arial" w:hAnsi="Arial" w:cs="Arial"/>
        </w:rPr>
        <w:t xml:space="preserve">[8] </w:t>
      </w:r>
      <w:r w:rsidR="00AE78EA" w:rsidRPr="00AE78EA">
        <w:rPr>
          <w:rFonts w:ascii="Arial" w:hAnsi="Arial" w:cs="Arial"/>
        </w:rPr>
        <w:t>v7labs. 2021. Train Test Validation Split: How To &amp; Best Practices [2023]. [ONLINE] Available at: </w:t>
      </w:r>
      <w:hyperlink r:id="rId22" w:history="1">
        <w:r w:rsidR="00AE78EA" w:rsidRPr="00AE78EA">
          <w:rPr>
            <w:rStyle w:val="Hyperlink"/>
            <w:rFonts w:ascii="Arial" w:hAnsi="Arial" w:cs="Arial"/>
          </w:rPr>
          <w:t>https://www.v7labs.com/blog/train-validation-test-set</w:t>
        </w:r>
      </w:hyperlink>
      <w:r w:rsidR="00AE78EA" w:rsidRPr="00AE78EA">
        <w:rPr>
          <w:rFonts w:ascii="Arial" w:hAnsi="Arial" w:cs="Arial"/>
        </w:rPr>
        <w:t>. [Accessed 1 June 2023].</w:t>
      </w:r>
    </w:p>
    <w:p w14:paraId="3E02FDFE" w14:textId="786E6245" w:rsidR="00E2535C" w:rsidRDefault="00E2535C" w:rsidP="004763FB">
      <w:pPr>
        <w:spacing w:line="276" w:lineRule="auto"/>
        <w:ind w:left="851" w:right="567"/>
        <w:rPr>
          <w:rFonts w:ascii="Arial" w:hAnsi="Arial" w:cs="Arial"/>
        </w:rPr>
      </w:pPr>
      <w:r>
        <w:rPr>
          <w:rFonts w:ascii="Arial" w:hAnsi="Arial" w:cs="Arial"/>
        </w:rPr>
        <w:t>Evaluation and improving model:</w:t>
      </w:r>
    </w:p>
    <w:p w14:paraId="15020FEC" w14:textId="7E59379A" w:rsidR="00E2535C" w:rsidRPr="004763FB" w:rsidRDefault="00E2535C" w:rsidP="004763FB">
      <w:pPr>
        <w:spacing w:line="276" w:lineRule="auto"/>
        <w:ind w:left="851" w:right="567"/>
        <w:rPr>
          <w:rFonts w:ascii="Arial" w:hAnsi="Arial" w:cs="Arial"/>
        </w:rPr>
      </w:pPr>
      <w:r>
        <w:rPr>
          <w:rFonts w:ascii="Arial" w:hAnsi="Arial" w:cs="Arial"/>
        </w:rPr>
        <w:t xml:space="preserve">[9] </w:t>
      </w:r>
      <w:proofErr w:type="spellStart"/>
      <w:r w:rsidR="00564E7F" w:rsidRPr="00564E7F">
        <w:rPr>
          <w:rFonts w:ascii="Arial" w:hAnsi="Arial" w:cs="Arial"/>
        </w:rPr>
        <w:t>techtarget</w:t>
      </w:r>
      <w:proofErr w:type="spellEnd"/>
      <w:r w:rsidR="00564E7F" w:rsidRPr="00564E7F">
        <w:rPr>
          <w:rFonts w:ascii="Arial" w:hAnsi="Arial" w:cs="Arial"/>
        </w:rPr>
        <w:t>. 2021. 3 ways to evaluate and improve machine learning models. [ONLINE] Available at: </w:t>
      </w:r>
      <w:hyperlink r:id="rId23" w:history="1">
        <w:r w:rsidR="00564E7F" w:rsidRPr="00564E7F">
          <w:rPr>
            <w:rStyle w:val="Hyperlink"/>
            <w:rFonts w:ascii="Arial" w:hAnsi="Arial" w:cs="Arial"/>
          </w:rPr>
          <w:t>https://www.techtarget.com/searchenterpriseai/post/3-ways-to-evaluate-and-improve-machine-learning-models</w:t>
        </w:r>
      </w:hyperlink>
      <w:r w:rsidR="00564E7F" w:rsidRPr="00564E7F">
        <w:rPr>
          <w:rFonts w:ascii="Arial" w:hAnsi="Arial" w:cs="Arial"/>
        </w:rPr>
        <w:t>. [Accessed 1 June 2023].</w:t>
      </w:r>
    </w:p>
    <w:p w14:paraId="237CF2EE" w14:textId="552A3937" w:rsidR="00C941EE" w:rsidRPr="00C941EE" w:rsidRDefault="00C941EE" w:rsidP="00C941EE"/>
    <w:sectPr w:rsidR="00C941EE" w:rsidRPr="00C941EE" w:rsidSect="00021C04">
      <w:pgSz w:w="12240" w:h="15840"/>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1C91"/>
    <w:multiLevelType w:val="hybridMultilevel"/>
    <w:tmpl w:val="59240CEC"/>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20553457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3F1"/>
    <w:rsid w:val="00006EBD"/>
    <w:rsid w:val="0001103D"/>
    <w:rsid w:val="00012698"/>
    <w:rsid w:val="00021C04"/>
    <w:rsid w:val="00024D5C"/>
    <w:rsid w:val="00026F3E"/>
    <w:rsid w:val="000271B1"/>
    <w:rsid w:val="0003003A"/>
    <w:rsid w:val="000373F1"/>
    <w:rsid w:val="00041186"/>
    <w:rsid w:val="00042927"/>
    <w:rsid w:val="00046D75"/>
    <w:rsid w:val="00050426"/>
    <w:rsid w:val="00061891"/>
    <w:rsid w:val="00065CCA"/>
    <w:rsid w:val="00072AA0"/>
    <w:rsid w:val="00084AD3"/>
    <w:rsid w:val="000879A7"/>
    <w:rsid w:val="000911FC"/>
    <w:rsid w:val="00094696"/>
    <w:rsid w:val="000A322F"/>
    <w:rsid w:val="000B4502"/>
    <w:rsid w:val="000C012C"/>
    <w:rsid w:val="000C319C"/>
    <w:rsid w:val="000C43C4"/>
    <w:rsid w:val="000F01F9"/>
    <w:rsid w:val="000F0F36"/>
    <w:rsid w:val="000F170D"/>
    <w:rsid w:val="00104080"/>
    <w:rsid w:val="00133C65"/>
    <w:rsid w:val="00140002"/>
    <w:rsid w:val="00141856"/>
    <w:rsid w:val="001472F0"/>
    <w:rsid w:val="001635A0"/>
    <w:rsid w:val="00164E89"/>
    <w:rsid w:val="00172850"/>
    <w:rsid w:val="001736FD"/>
    <w:rsid w:val="00182121"/>
    <w:rsid w:val="001905BC"/>
    <w:rsid w:val="001911B9"/>
    <w:rsid w:val="00196B01"/>
    <w:rsid w:val="001A30E7"/>
    <w:rsid w:val="001B4FD5"/>
    <w:rsid w:val="001C0735"/>
    <w:rsid w:val="001C2AA7"/>
    <w:rsid w:val="001C4758"/>
    <w:rsid w:val="001D03ED"/>
    <w:rsid w:val="001D19CA"/>
    <w:rsid w:val="001D4C21"/>
    <w:rsid w:val="001E47CC"/>
    <w:rsid w:val="001F3D86"/>
    <w:rsid w:val="001F6391"/>
    <w:rsid w:val="002148F8"/>
    <w:rsid w:val="00215173"/>
    <w:rsid w:val="002174E7"/>
    <w:rsid w:val="00217908"/>
    <w:rsid w:val="00221E32"/>
    <w:rsid w:val="00222EA7"/>
    <w:rsid w:val="0022618B"/>
    <w:rsid w:val="002340B2"/>
    <w:rsid w:val="00240118"/>
    <w:rsid w:val="00245FB3"/>
    <w:rsid w:val="002530FF"/>
    <w:rsid w:val="002579B5"/>
    <w:rsid w:val="00257B49"/>
    <w:rsid w:val="00260F61"/>
    <w:rsid w:val="0026367E"/>
    <w:rsid w:val="0026436F"/>
    <w:rsid w:val="0026441F"/>
    <w:rsid w:val="00265EB4"/>
    <w:rsid w:val="002663FC"/>
    <w:rsid w:val="00275149"/>
    <w:rsid w:val="002856E2"/>
    <w:rsid w:val="002A7BA9"/>
    <w:rsid w:val="002B2446"/>
    <w:rsid w:val="002B5C6A"/>
    <w:rsid w:val="002C1751"/>
    <w:rsid w:val="002C573C"/>
    <w:rsid w:val="002D086E"/>
    <w:rsid w:val="002D0A0D"/>
    <w:rsid w:val="002E6FE9"/>
    <w:rsid w:val="002F15FD"/>
    <w:rsid w:val="002F1DB2"/>
    <w:rsid w:val="002F523A"/>
    <w:rsid w:val="002F59C2"/>
    <w:rsid w:val="00300109"/>
    <w:rsid w:val="00302B75"/>
    <w:rsid w:val="0031111D"/>
    <w:rsid w:val="00316A08"/>
    <w:rsid w:val="003211BD"/>
    <w:rsid w:val="00321B3A"/>
    <w:rsid w:val="00324EE4"/>
    <w:rsid w:val="00330E58"/>
    <w:rsid w:val="00340123"/>
    <w:rsid w:val="00356600"/>
    <w:rsid w:val="00360E89"/>
    <w:rsid w:val="00364561"/>
    <w:rsid w:val="00382A66"/>
    <w:rsid w:val="003866FF"/>
    <w:rsid w:val="00390641"/>
    <w:rsid w:val="003925CF"/>
    <w:rsid w:val="00392FA9"/>
    <w:rsid w:val="003A301C"/>
    <w:rsid w:val="003B3C6A"/>
    <w:rsid w:val="003C3FCA"/>
    <w:rsid w:val="003C4002"/>
    <w:rsid w:val="003C48FA"/>
    <w:rsid w:val="003D09D7"/>
    <w:rsid w:val="003D6F3B"/>
    <w:rsid w:val="003D7CEC"/>
    <w:rsid w:val="003E506E"/>
    <w:rsid w:val="003E62FC"/>
    <w:rsid w:val="003E73BC"/>
    <w:rsid w:val="003F4E4A"/>
    <w:rsid w:val="003F7FE3"/>
    <w:rsid w:val="00407D7E"/>
    <w:rsid w:val="00410023"/>
    <w:rsid w:val="00436969"/>
    <w:rsid w:val="00436DA6"/>
    <w:rsid w:val="0044248D"/>
    <w:rsid w:val="0044659D"/>
    <w:rsid w:val="00451C7F"/>
    <w:rsid w:val="00455DDA"/>
    <w:rsid w:val="00463218"/>
    <w:rsid w:val="00471249"/>
    <w:rsid w:val="00475736"/>
    <w:rsid w:val="004763FB"/>
    <w:rsid w:val="00482636"/>
    <w:rsid w:val="0049052E"/>
    <w:rsid w:val="004910C7"/>
    <w:rsid w:val="00492559"/>
    <w:rsid w:val="004936DD"/>
    <w:rsid w:val="004940B9"/>
    <w:rsid w:val="00497A08"/>
    <w:rsid w:val="004A2252"/>
    <w:rsid w:val="004A2449"/>
    <w:rsid w:val="004A3FE0"/>
    <w:rsid w:val="004A5037"/>
    <w:rsid w:val="004A60E2"/>
    <w:rsid w:val="004B11AD"/>
    <w:rsid w:val="004B1FD0"/>
    <w:rsid w:val="004B7193"/>
    <w:rsid w:val="004C4FD1"/>
    <w:rsid w:val="004C6A1C"/>
    <w:rsid w:val="004C783C"/>
    <w:rsid w:val="004D64A1"/>
    <w:rsid w:val="004E0152"/>
    <w:rsid w:val="004E1ED4"/>
    <w:rsid w:val="004E3D99"/>
    <w:rsid w:val="004F7305"/>
    <w:rsid w:val="004F7CA7"/>
    <w:rsid w:val="00505967"/>
    <w:rsid w:val="005066D6"/>
    <w:rsid w:val="0051150D"/>
    <w:rsid w:val="0051241C"/>
    <w:rsid w:val="0051388C"/>
    <w:rsid w:val="00513D8C"/>
    <w:rsid w:val="005147B6"/>
    <w:rsid w:val="00515218"/>
    <w:rsid w:val="00520633"/>
    <w:rsid w:val="00522E4D"/>
    <w:rsid w:val="0052518C"/>
    <w:rsid w:val="00527281"/>
    <w:rsid w:val="005332B0"/>
    <w:rsid w:val="00540A63"/>
    <w:rsid w:val="00545A2B"/>
    <w:rsid w:val="00547F3E"/>
    <w:rsid w:val="005519A4"/>
    <w:rsid w:val="00553E85"/>
    <w:rsid w:val="00556931"/>
    <w:rsid w:val="00556F8C"/>
    <w:rsid w:val="005576E7"/>
    <w:rsid w:val="00557BBA"/>
    <w:rsid w:val="0056031C"/>
    <w:rsid w:val="0056114F"/>
    <w:rsid w:val="00564E7F"/>
    <w:rsid w:val="005678FE"/>
    <w:rsid w:val="00573E27"/>
    <w:rsid w:val="00575BBD"/>
    <w:rsid w:val="00584BBB"/>
    <w:rsid w:val="005878EC"/>
    <w:rsid w:val="00594A1E"/>
    <w:rsid w:val="005972B1"/>
    <w:rsid w:val="005A3C5C"/>
    <w:rsid w:val="005A5F37"/>
    <w:rsid w:val="005A6CBB"/>
    <w:rsid w:val="005B2BDE"/>
    <w:rsid w:val="005B2CB0"/>
    <w:rsid w:val="005D21BD"/>
    <w:rsid w:val="005D653F"/>
    <w:rsid w:val="005E0388"/>
    <w:rsid w:val="005E0466"/>
    <w:rsid w:val="005F34FD"/>
    <w:rsid w:val="005F56E9"/>
    <w:rsid w:val="005F7221"/>
    <w:rsid w:val="00603EAC"/>
    <w:rsid w:val="00626569"/>
    <w:rsid w:val="00634263"/>
    <w:rsid w:val="00635F24"/>
    <w:rsid w:val="00636F94"/>
    <w:rsid w:val="0063749C"/>
    <w:rsid w:val="00651C8E"/>
    <w:rsid w:val="00654FEA"/>
    <w:rsid w:val="00661E71"/>
    <w:rsid w:val="0066505E"/>
    <w:rsid w:val="00665490"/>
    <w:rsid w:val="00671FF0"/>
    <w:rsid w:val="00674787"/>
    <w:rsid w:val="00681D06"/>
    <w:rsid w:val="00682F2E"/>
    <w:rsid w:val="006A59AA"/>
    <w:rsid w:val="006A7525"/>
    <w:rsid w:val="006B36AC"/>
    <w:rsid w:val="006B3769"/>
    <w:rsid w:val="006B3A69"/>
    <w:rsid w:val="006B5EDC"/>
    <w:rsid w:val="006B602F"/>
    <w:rsid w:val="006B624D"/>
    <w:rsid w:val="006B6395"/>
    <w:rsid w:val="006D2798"/>
    <w:rsid w:val="006D2F84"/>
    <w:rsid w:val="006D4A23"/>
    <w:rsid w:val="006E30C4"/>
    <w:rsid w:val="006E7148"/>
    <w:rsid w:val="006F5EB3"/>
    <w:rsid w:val="00701AA4"/>
    <w:rsid w:val="007055D8"/>
    <w:rsid w:val="00705FC2"/>
    <w:rsid w:val="00714AA5"/>
    <w:rsid w:val="007160C7"/>
    <w:rsid w:val="00724B78"/>
    <w:rsid w:val="007258AC"/>
    <w:rsid w:val="0073087F"/>
    <w:rsid w:val="0073118C"/>
    <w:rsid w:val="00732770"/>
    <w:rsid w:val="00735CBA"/>
    <w:rsid w:val="00737DC8"/>
    <w:rsid w:val="00745583"/>
    <w:rsid w:val="00745C53"/>
    <w:rsid w:val="00753A07"/>
    <w:rsid w:val="00755889"/>
    <w:rsid w:val="00755A0A"/>
    <w:rsid w:val="007A5FE6"/>
    <w:rsid w:val="007B2D5E"/>
    <w:rsid w:val="007B53F5"/>
    <w:rsid w:val="007C41FF"/>
    <w:rsid w:val="007C6EA1"/>
    <w:rsid w:val="007D0F74"/>
    <w:rsid w:val="007D4958"/>
    <w:rsid w:val="007F0611"/>
    <w:rsid w:val="007F1E3C"/>
    <w:rsid w:val="007F4A6E"/>
    <w:rsid w:val="007F616F"/>
    <w:rsid w:val="00801451"/>
    <w:rsid w:val="00801505"/>
    <w:rsid w:val="008063CB"/>
    <w:rsid w:val="00821BCC"/>
    <w:rsid w:val="00823A57"/>
    <w:rsid w:val="008337C0"/>
    <w:rsid w:val="008356ED"/>
    <w:rsid w:val="0083600B"/>
    <w:rsid w:val="00841EB6"/>
    <w:rsid w:val="00851A95"/>
    <w:rsid w:val="008714C9"/>
    <w:rsid w:val="00876F98"/>
    <w:rsid w:val="0088234E"/>
    <w:rsid w:val="00883B95"/>
    <w:rsid w:val="0088537F"/>
    <w:rsid w:val="00897BCD"/>
    <w:rsid w:val="008A12B9"/>
    <w:rsid w:val="008B3891"/>
    <w:rsid w:val="008B652C"/>
    <w:rsid w:val="008B7729"/>
    <w:rsid w:val="008C09E4"/>
    <w:rsid w:val="008C2253"/>
    <w:rsid w:val="008C6F61"/>
    <w:rsid w:val="008C7269"/>
    <w:rsid w:val="008D4EF2"/>
    <w:rsid w:val="008D7802"/>
    <w:rsid w:val="008E2914"/>
    <w:rsid w:val="008E4FC8"/>
    <w:rsid w:val="008F1045"/>
    <w:rsid w:val="008F3624"/>
    <w:rsid w:val="008F7152"/>
    <w:rsid w:val="00900EE8"/>
    <w:rsid w:val="00903909"/>
    <w:rsid w:val="00903B99"/>
    <w:rsid w:val="0091378F"/>
    <w:rsid w:val="00916234"/>
    <w:rsid w:val="0091631C"/>
    <w:rsid w:val="009211D1"/>
    <w:rsid w:val="0092183D"/>
    <w:rsid w:val="009231CB"/>
    <w:rsid w:val="009264D9"/>
    <w:rsid w:val="0094306D"/>
    <w:rsid w:val="00943877"/>
    <w:rsid w:val="009461A5"/>
    <w:rsid w:val="009476A6"/>
    <w:rsid w:val="00954B7F"/>
    <w:rsid w:val="00955033"/>
    <w:rsid w:val="0095513D"/>
    <w:rsid w:val="00956368"/>
    <w:rsid w:val="00966929"/>
    <w:rsid w:val="00984A27"/>
    <w:rsid w:val="00985938"/>
    <w:rsid w:val="009924EF"/>
    <w:rsid w:val="009A15C9"/>
    <w:rsid w:val="009A424E"/>
    <w:rsid w:val="009A59B8"/>
    <w:rsid w:val="009A76B6"/>
    <w:rsid w:val="009C0C3F"/>
    <w:rsid w:val="009C2369"/>
    <w:rsid w:val="009C348B"/>
    <w:rsid w:val="009C3969"/>
    <w:rsid w:val="009C5EC2"/>
    <w:rsid w:val="009C63C7"/>
    <w:rsid w:val="009E48D8"/>
    <w:rsid w:val="00A00AE9"/>
    <w:rsid w:val="00A00EC0"/>
    <w:rsid w:val="00A0226D"/>
    <w:rsid w:val="00A1111B"/>
    <w:rsid w:val="00A130C3"/>
    <w:rsid w:val="00A13DC4"/>
    <w:rsid w:val="00A15FD8"/>
    <w:rsid w:val="00A20327"/>
    <w:rsid w:val="00A217D0"/>
    <w:rsid w:val="00A27BC9"/>
    <w:rsid w:val="00A27CA0"/>
    <w:rsid w:val="00A30D74"/>
    <w:rsid w:val="00A33FDE"/>
    <w:rsid w:val="00A35FC0"/>
    <w:rsid w:val="00A3653F"/>
    <w:rsid w:val="00A37AF2"/>
    <w:rsid w:val="00A42440"/>
    <w:rsid w:val="00A43FE2"/>
    <w:rsid w:val="00A51A3A"/>
    <w:rsid w:val="00A53869"/>
    <w:rsid w:val="00A640DD"/>
    <w:rsid w:val="00A67BE6"/>
    <w:rsid w:val="00A82312"/>
    <w:rsid w:val="00A9357B"/>
    <w:rsid w:val="00A9756E"/>
    <w:rsid w:val="00A978F6"/>
    <w:rsid w:val="00AA2839"/>
    <w:rsid w:val="00AB163F"/>
    <w:rsid w:val="00AB5A55"/>
    <w:rsid w:val="00AC34B4"/>
    <w:rsid w:val="00AC3569"/>
    <w:rsid w:val="00AC587A"/>
    <w:rsid w:val="00AC69B2"/>
    <w:rsid w:val="00AD19D9"/>
    <w:rsid w:val="00AD1CAA"/>
    <w:rsid w:val="00AD2AEF"/>
    <w:rsid w:val="00AD337B"/>
    <w:rsid w:val="00AD3692"/>
    <w:rsid w:val="00AE086A"/>
    <w:rsid w:val="00AE78EA"/>
    <w:rsid w:val="00AF65B9"/>
    <w:rsid w:val="00AF6D01"/>
    <w:rsid w:val="00AF7888"/>
    <w:rsid w:val="00B130D1"/>
    <w:rsid w:val="00B22FC6"/>
    <w:rsid w:val="00B274F7"/>
    <w:rsid w:val="00B36C1E"/>
    <w:rsid w:val="00B567EA"/>
    <w:rsid w:val="00B57898"/>
    <w:rsid w:val="00B60171"/>
    <w:rsid w:val="00B6626C"/>
    <w:rsid w:val="00B7214D"/>
    <w:rsid w:val="00B735C9"/>
    <w:rsid w:val="00B81776"/>
    <w:rsid w:val="00B8354B"/>
    <w:rsid w:val="00B93F9E"/>
    <w:rsid w:val="00B947BF"/>
    <w:rsid w:val="00BA06FE"/>
    <w:rsid w:val="00BA4606"/>
    <w:rsid w:val="00BA7181"/>
    <w:rsid w:val="00BB13BB"/>
    <w:rsid w:val="00BB5432"/>
    <w:rsid w:val="00BC5C63"/>
    <w:rsid w:val="00BD0A5B"/>
    <w:rsid w:val="00BD36BB"/>
    <w:rsid w:val="00BD71AA"/>
    <w:rsid w:val="00BE03AF"/>
    <w:rsid w:val="00BE1819"/>
    <w:rsid w:val="00BE2B3D"/>
    <w:rsid w:val="00BE6589"/>
    <w:rsid w:val="00BE7C8C"/>
    <w:rsid w:val="00BF3102"/>
    <w:rsid w:val="00BF4280"/>
    <w:rsid w:val="00BF6AFA"/>
    <w:rsid w:val="00BF72B6"/>
    <w:rsid w:val="00C05E9B"/>
    <w:rsid w:val="00C104B4"/>
    <w:rsid w:val="00C108F8"/>
    <w:rsid w:val="00C21CE2"/>
    <w:rsid w:val="00C2293B"/>
    <w:rsid w:val="00C229AE"/>
    <w:rsid w:val="00C27498"/>
    <w:rsid w:val="00C45BCE"/>
    <w:rsid w:val="00C5186A"/>
    <w:rsid w:val="00C543AD"/>
    <w:rsid w:val="00C63630"/>
    <w:rsid w:val="00C653F6"/>
    <w:rsid w:val="00C73D37"/>
    <w:rsid w:val="00C75E3D"/>
    <w:rsid w:val="00C77A14"/>
    <w:rsid w:val="00C82712"/>
    <w:rsid w:val="00C941EE"/>
    <w:rsid w:val="00CA65B9"/>
    <w:rsid w:val="00CC1164"/>
    <w:rsid w:val="00CD2E64"/>
    <w:rsid w:val="00CF382B"/>
    <w:rsid w:val="00D13134"/>
    <w:rsid w:val="00D21E11"/>
    <w:rsid w:val="00D2223D"/>
    <w:rsid w:val="00D25AED"/>
    <w:rsid w:val="00D30D54"/>
    <w:rsid w:val="00D32286"/>
    <w:rsid w:val="00D442E1"/>
    <w:rsid w:val="00D454EF"/>
    <w:rsid w:val="00D51059"/>
    <w:rsid w:val="00D52D19"/>
    <w:rsid w:val="00D618B2"/>
    <w:rsid w:val="00D63228"/>
    <w:rsid w:val="00D63528"/>
    <w:rsid w:val="00D7008B"/>
    <w:rsid w:val="00D72940"/>
    <w:rsid w:val="00D72A59"/>
    <w:rsid w:val="00D730C8"/>
    <w:rsid w:val="00D7649A"/>
    <w:rsid w:val="00D76698"/>
    <w:rsid w:val="00D76AB2"/>
    <w:rsid w:val="00D80A28"/>
    <w:rsid w:val="00D843B1"/>
    <w:rsid w:val="00D84516"/>
    <w:rsid w:val="00D851B3"/>
    <w:rsid w:val="00D8600D"/>
    <w:rsid w:val="00D91E3D"/>
    <w:rsid w:val="00D94467"/>
    <w:rsid w:val="00D95DB1"/>
    <w:rsid w:val="00DA2005"/>
    <w:rsid w:val="00DA29CA"/>
    <w:rsid w:val="00DB06B0"/>
    <w:rsid w:val="00DB36AA"/>
    <w:rsid w:val="00DB6A5C"/>
    <w:rsid w:val="00DC1772"/>
    <w:rsid w:val="00DD1E9C"/>
    <w:rsid w:val="00DD474B"/>
    <w:rsid w:val="00DE0B11"/>
    <w:rsid w:val="00DF5D86"/>
    <w:rsid w:val="00E03B5F"/>
    <w:rsid w:val="00E16DED"/>
    <w:rsid w:val="00E20D33"/>
    <w:rsid w:val="00E222AF"/>
    <w:rsid w:val="00E226D4"/>
    <w:rsid w:val="00E2535C"/>
    <w:rsid w:val="00E3158F"/>
    <w:rsid w:val="00E33958"/>
    <w:rsid w:val="00E426CA"/>
    <w:rsid w:val="00E45E3B"/>
    <w:rsid w:val="00E477CC"/>
    <w:rsid w:val="00E528FE"/>
    <w:rsid w:val="00E53710"/>
    <w:rsid w:val="00E53E44"/>
    <w:rsid w:val="00E62334"/>
    <w:rsid w:val="00E64DF8"/>
    <w:rsid w:val="00E66974"/>
    <w:rsid w:val="00E76BF5"/>
    <w:rsid w:val="00E811B7"/>
    <w:rsid w:val="00E84636"/>
    <w:rsid w:val="00E84B96"/>
    <w:rsid w:val="00E87055"/>
    <w:rsid w:val="00E93680"/>
    <w:rsid w:val="00E97FB1"/>
    <w:rsid w:val="00EA4B78"/>
    <w:rsid w:val="00EA7983"/>
    <w:rsid w:val="00EB7D1C"/>
    <w:rsid w:val="00EC4649"/>
    <w:rsid w:val="00ED09CC"/>
    <w:rsid w:val="00ED15F7"/>
    <w:rsid w:val="00ED353E"/>
    <w:rsid w:val="00ED54DD"/>
    <w:rsid w:val="00ED5DBF"/>
    <w:rsid w:val="00ED6EF1"/>
    <w:rsid w:val="00EE10BA"/>
    <w:rsid w:val="00EE66F4"/>
    <w:rsid w:val="00EE75AA"/>
    <w:rsid w:val="00EF2517"/>
    <w:rsid w:val="00F111F4"/>
    <w:rsid w:val="00F16702"/>
    <w:rsid w:val="00F21A26"/>
    <w:rsid w:val="00F34CA4"/>
    <w:rsid w:val="00F34E67"/>
    <w:rsid w:val="00F36EC8"/>
    <w:rsid w:val="00F536B3"/>
    <w:rsid w:val="00F55A4F"/>
    <w:rsid w:val="00F6112D"/>
    <w:rsid w:val="00F711F3"/>
    <w:rsid w:val="00F72933"/>
    <w:rsid w:val="00F74335"/>
    <w:rsid w:val="00FA07E1"/>
    <w:rsid w:val="00FA4599"/>
    <w:rsid w:val="00FB1521"/>
    <w:rsid w:val="00FD201C"/>
    <w:rsid w:val="00FD598A"/>
    <w:rsid w:val="00FD77C7"/>
    <w:rsid w:val="00FD791D"/>
    <w:rsid w:val="00FD7BB8"/>
    <w:rsid w:val="00FE15C6"/>
    <w:rsid w:val="00FE2F28"/>
    <w:rsid w:val="00FE5C59"/>
    <w:rsid w:val="00FF00FC"/>
    <w:rsid w:val="00FF215B"/>
    <w:rsid w:val="00FF37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C2F38"/>
  <w15:chartTrackingRefBased/>
  <w15:docId w15:val="{6C2DFC41-1968-4086-98F4-C1CE0004F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 w:type="paragraph" w:styleId="ListParagraph">
    <w:name w:val="List Paragraph"/>
    <w:basedOn w:val="Normal"/>
    <w:uiPriority w:val="34"/>
    <w:qFormat/>
    <w:rsid w:val="00584BBB"/>
    <w:pPr>
      <w:ind w:left="720"/>
      <w:contextualSpacing/>
    </w:pPr>
  </w:style>
  <w:style w:type="character" w:styleId="Hyperlink">
    <w:name w:val="Hyperlink"/>
    <w:basedOn w:val="DefaultParagraphFont"/>
    <w:uiPriority w:val="99"/>
    <w:unhideWhenUsed/>
    <w:rsid w:val="00876F98"/>
    <w:rPr>
      <w:color w:val="0563C1" w:themeColor="hyperlink"/>
      <w:u w:val="single"/>
    </w:rPr>
  </w:style>
  <w:style w:type="character" w:styleId="UnresolvedMention">
    <w:name w:val="Unresolved Mention"/>
    <w:basedOn w:val="DefaultParagraphFont"/>
    <w:uiPriority w:val="99"/>
    <w:semiHidden/>
    <w:unhideWhenUsed/>
    <w:rsid w:val="00876F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analyticsvidhya.com/blog/2021/07/metrics-to-evaluate-your-classification-model-to-take-the-right-decisions/" TargetMode="External"/><Relationship Id="rId3" Type="http://schemas.openxmlformats.org/officeDocument/2006/relationships/settings" Target="settings.xml"/><Relationship Id="rId21" Type="http://schemas.openxmlformats.org/officeDocument/2006/relationships/hyperlink" Target="https://monkeylearn.com/blog/classification-algorithm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analyticsvidhya.com/blog/2021/10/a-beginners-guide-to-feature-engineering-everything-you-need-to-know/"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towardsdatascience.com/what-is-feature-engineering-importance-tools-and-techniques-for-machine-learning-2080b0269f10" TargetMode="External"/><Relationship Id="rId20" Type="http://schemas.openxmlformats.org/officeDocument/2006/relationships/hyperlink" Target="https://www.simplilearn.com/data-analysis-methods-process-types-articl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www.simplilearn.com/tutorials/machine-learning-tutorial/classification-in-machine-learning" TargetMode="External"/><Relationship Id="rId23" Type="http://schemas.openxmlformats.org/officeDocument/2006/relationships/hyperlink" Target="https://www.techtarget.com/searchenterpriseai/post/3-ways-to-evaluate-and-improve-machine-learning-models" TargetMode="External"/><Relationship Id="rId10" Type="http://schemas.openxmlformats.org/officeDocument/2006/relationships/image" Target="media/image6.png"/><Relationship Id="rId19" Type="http://schemas.openxmlformats.org/officeDocument/2006/relationships/hyperlink" Target="https://towardsdatascience.com/machine-learning-model-selection-and-hyperparameter-tuning-736158357dc4"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v7labs.com/blog/train-validation-test-se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orm\AppData\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Report (Urban theme)</Template>
  <TotalTime>8455</TotalTime>
  <Pages>11</Pages>
  <Words>3056</Words>
  <Characters>17423</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Riko Wolhuter</dc:creator>
  <cp:keywords/>
  <dc:description/>
  <cp:lastModifiedBy>Riko Wolhuter</cp:lastModifiedBy>
  <cp:revision>514</cp:revision>
  <dcterms:created xsi:type="dcterms:W3CDTF">2023-05-22T10:08:00Z</dcterms:created>
  <dcterms:modified xsi:type="dcterms:W3CDTF">2023-06-01T18:58:00Z</dcterms:modified>
</cp:coreProperties>
</file>